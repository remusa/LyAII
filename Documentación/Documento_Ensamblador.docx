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CF6" w:rsidRDefault="00AB6912" w:rsidP="008A1CF6">
      <w:pPr>
        <w:jc w:val="both"/>
        <w:rPr>
          <w:rFonts w:ascii="Arial" w:hAnsi="Arial" w:cs="Arial"/>
        </w:rPr>
      </w:pPr>
      <w:r>
        <w:t xml:space="preserve"> </w:t>
      </w:r>
      <w:r w:rsidR="00081BB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bookmarkStart w:id="0" w:name="_GoBack"/>
      <w:bookmarkEnd w:id="0"/>
    </w:p>
    <w:p w:rsidR="008A1CF6" w:rsidRDefault="008A1CF6" w:rsidP="008A1CF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A925E4" wp14:editId="121F7598">
                <wp:simplePos x="0" y="0"/>
                <wp:positionH relativeFrom="leftMargin">
                  <wp:posOffset>1419225</wp:posOffset>
                </wp:positionH>
                <wp:positionV relativeFrom="paragraph">
                  <wp:posOffset>1461770</wp:posOffset>
                </wp:positionV>
                <wp:extent cx="47625" cy="6886575"/>
                <wp:effectExtent l="0" t="0" r="28575" b="28575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6886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8EDEC" id="Conector recto 107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11.75pt,115.1pt" to="115.5pt,6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" strokecolor="#c00000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EF12EC" wp14:editId="7DB5C53E">
                <wp:simplePos x="0" y="0"/>
                <wp:positionH relativeFrom="margin">
                  <wp:posOffset>558165</wp:posOffset>
                </wp:positionH>
                <wp:positionV relativeFrom="paragraph">
                  <wp:posOffset>1462405</wp:posOffset>
                </wp:positionV>
                <wp:extent cx="28575" cy="5553075"/>
                <wp:effectExtent l="0" t="0" r="28575" b="28575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55530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CBBC4" id="Conector recto 105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.95pt,115.15pt" to="46.2pt,5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" strokecolor="#0070c0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5CCFBD" wp14:editId="209A5503">
                <wp:simplePos x="0" y="0"/>
                <wp:positionH relativeFrom="margin">
                  <wp:posOffset>158115</wp:posOffset>
                </wp:positionH>
                <wp:positionV relativeFrom="paragraph">
                  <wp:posOffset>1462405</wp:posOffset>
                </wp:positionV>
                <wp:extent cx="38100" cy="5581650"/>
                <wp:effectExtent l="0" t="0" r="19050" b="19050"/>
                <wp:wrapNone/>
                <wp:docPr id="106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55816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7F66B" id="Conector recto 106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.45pt,115.15pt" to="15.45pt,5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" strokecolor="#0070c0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79744" behindDoc="0" locked="0" layoutInCell="1" allowOverlap="1" wp14:anchorId="5BBC1547" wp14:editId="59891FAE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38275" cy="1409700"/>
            <wp:effectExtent l="0" t="0" r="9525" b="0"/>
            <wp:wrapSquare wrapText="bothSides"/>
            <wp:docPr id="5" name="Imagen 1" descr="https://encrypted-tbn0.gstatic.com/images?q=tbn:ANd9GcSjOd2Kg_Q2xf1JhnDlHCSbeA7N2Ji9aTcmumasS5EInjorC9WH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4" descr="https://encrypted-tbn0.gstatic.com/images?q=tbn:ANd9GcSjOd2Kg_Q2xf1JhnDlHCSbeA7N2Ji9aTcmumasS5EInjorC9WHH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913CB6" wp14:editId="6AD2FE89">
                <wp:simplePos x="0" y="0"/>
                <wp:positionH relativeFrom="column">
                  <wp:posOffset>1548130</wp:posOffset>
                </wp:positionH>
                <wp:positionV relativeFrom="paragraph">
                  <wp:posOffset>957580</wp:posOffset>
                </wp:positionV>
                <wp:extent cx="4676775" cy="0"/>
                <wp:effectExtent l="0" t="0" r="28575" b="1905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67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DB0CE" id="Conector recto 10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9pt,75.4pt" to="490.15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" strokecolor="#c00000" strokeweight="1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7BC7AE" wp14:editId="16A82612">
                <wp:simplePos x="0" y="0"/>
                <wp:positionH relativeFrom="column">
                  <wp:posOffset>1224915</wp:posOffset>
                </wp:positionH>
                <wp:positionV relativeFrom="paragraph">
                  <wp:posOffset>1210310</wp:posOffset>
                </wp:positionV>
                <wp:extent cx="4810125" cy="6743700"/>
                <wp:effectExtent l="0" t="0" r="9525" b="0"/>
                <wp:wrapNone/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125" cy="674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01A" w:rsidRPr="00830CA4" w:rsidRDefault="003E301A" w:rsidP="008A1CF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36"/>
                                <w:lang w:eastAsia="es-MX"/>
                              </w:rPr>
                            </w:pPr>
                            <w:r w:rsidRPr="00830CA4">
                              <w:rPr>
                                <w:rFonts w:ascii="Arial" w:hAnsi="Arial" w:cs="Arial"/>
                                <w:b/>
                                <w:noProof/>
                                <w:sz w:val="36"/>
                                <w:lang w:eastAsia="es-MX"/>
                              </w:rPr>
                              <w:t>INSTITUTO TECNOLÓGICO DE TOLUCA</w:t>
                            </w:r>
                          </w:p>
                          <w:p w:rsidR="003E301A" w:rsidRDefault="003E301A" w:rsidP="008A1CF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32"/>
                                <w:lang w:eastAsia="es-MX"/>
                              </w:rPr>
                            </w:pPr>
                          </w:p>
                          <w:p w:rsidR="003E301A" w:rsidRDefault="003E301A" w:rsidP="008A1CF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32"/>
                                <w:lang w:eastAsia="es-MX"/>
                              </w:rPr>
                            </w:pPr>
                          </w:p>
                          <w:p w:rsidR="003E301A" w:rsidRDefault="003E301A" w:rsidP="008A1CF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32"/>
                                <w:lang w:eastAsia="es-MX"/>
                              </w:rPr>
                            </w:pPr>
                          </w:p>
                          <w:p w:rsidR="003E301A" w:rsidRPr="006817E6" w:rsidRDefault="003E301A" w:rsidP="008A1CF6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sz w:val="28"/>
                                <w:lang w:eastAsia="es-MX"/>
                              </w:rPr>
                            </w:pPr>
                            <w:r w:rsidRPr="006817E6">
                              <w:rPr>
                                <w:rFonts w:ascii="Arial" w:hAnsi="Arial" w:cs="Arial"/>
                                <w:noProof/>
                                <w:sz w:val="28"/>
                                <w:lang w:eastAsia="es-MX"/>
                              </w:rPr>
                              <w:t>Ingeniería en Sistemas Computacionales</w:t>
                            </w:r>
                          </w:p>
                          <w:p w:rsidR="003E301A" w:rsidRPr="006817E6" w:rsidRDefault="003E301A" w:rsidP="008A1CF6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sz w:val="28"/>
                                <w:lang w:eastAsia="es-MX"/>
                              </w:rPr>
                            </w:pPr>
                          </w:p>
                          <w:p w:rsidR="003E301A" w:rsidRDefault="003E301A" w:rsidP="008A1CF6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sz w:val="28"/>
                                <w:lang w:eastAsia="es-MX"/>
                              </w:rPr>
                            </w:pPr>
                          </w:p>
                          <w:p w:rsidR="003E301A" w:rsidRDefault="003E301A" w:rsidP="008A1CF6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sz w:val="28"/>
                                <w:lang w:eastAsia="es-MX"/>
                              </w:rPr>
                            </w:pPr>
                          </w:p>
                          <w:p w:rsidR="003E301A" w:rsidRPr="006817E6" w:rsidRDefault="003E301A" w:rsidP="008A1CF6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sz w:val="28"/>
                                <w:lang w:eastAsia="es-MX"/>
                              </w:rPr>
                            </w:pPr>
                          </w:p>
                          <w:p w:rsidR="003E301A" w:rsidRPr="006817E6" w:rsidRDefault="003E301A" w:rsidP="008A1CF6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sz w:val="28"/>
                                <w:lang w:eastAsia="es-MX"/>
                              </w:rPr>
                            </w:pPr>
                            <w:r w:rsidRPr="006817E6">
                              <w:rPr>
                                <w:rFonts w:ascii="Arial" w:hAnsi="Arial" w:cs="Arial"/>
                                <w:noProof/>
                                <w:sz w:val="28"/>
                                <w:lang w:eastAsia="es-MX"/>
                              </w:rPr>
                              <w:t>Lenguajes y Autómatas II</w:t>
                            </w:r>
                          </w:p>
                          <w:p w:rsidR="003E301A" w:rsidRPr="006817E6" w:rsidRDefault="003E301A" w:rsidP="008A1CF6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sz w:val="28"/>
                                <w:lang w:eastAsia="es-MX"/>
                              </w:rPr>
                            </w:pPr>
                          </w:p>
                          <w:p w:rsidR="003E301A" w:rsidRDefault="003E301A" w:rsidP="008A1CF6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sz w:val="28"/>
                                <w:lang w:eastAsia="es-MX"/>
                              </w:rPr>
                            </w:pPr>
                          </w:p>
                          <w:p w:rsidR="003E301A" w:rsidRDefault="003E301A" w:rsidP="008A1CF6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sz w:val="28"/>
                                <w:lang w:eastAsia="es-MX"/>
                              </w:rPr>
                            </w:pPr>
                          </w:p>
                          <w:p w:rsidR="003E301A" w:rsidRPr="006817E6" w:rsidRDefault="003E301A" w:rsidP="008A1CF6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sz w:val="28"/>
                                <w:lang w:eastAsia="es-MX"/>
                              </w:rPr>
                            </w:pPr>
                          </w:p>
                          <w:p w:rsidR="003E301A" w:rsidRPr="006817E6" w:rsidRDefault="003E301A" w:rsidP="008A1CF6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sz w:val="28"/>
                                <w:lang w:eastAsia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8"/>
                                <w:lang w:eastAsia="es-MX"/>
                              </w:rPr>
                              <w:t>Ensamblador</w:t>
                            </w:r>
                          </w:p>
                          <w:p w:rsidR="003E301A" w:rsidRPr="006817E6" w:rsidRDefault="003E301A" w:rsidP="008A1CF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8"/>
                                <w:lang w:eastAsia="es-MX"/>
                              </w:rPr>
                            </w:pPr>
                          </w:p>
                          <w:p w:rsidR="003E301A" w:rsidRDefault="003E301A" w:rsidP="008A1CF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8"/>
                                <w:lang w:eastAsia="es-MX"/>
                              </w:rPr>
                            </w:pPr>
                          </w:p>
                          <w:p w:rsidR="003E301A" w:rsidRDefault="003E301A" w:rsidP="008A1CF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8"/>
                                <w:lang w:eastAsia="es-MX"/>
                              </w:rPr>
                            </w:pPr>
                          </w:p>
                          <w:p w:rsidR="003E301A" w:rsidRPr="006817E6" w:rsidRDefault="003E301A" w:rsidP="008A1CF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8"/>
                                <w:lang w:eastAsia="es-MX"/>
                              </w:rPr>
                            </w:pPr>
                          </w:p>
                          <w:p w:rsidR="003E301A" w:rsidRPr="006817E6" w:rsidRDefault="003E301A" w:rsidP="008A1CF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6817E6">
                              <w:rPr>
                                <w:rFonts w:ascii="Arial" w:hAnsi="Arial" w:cs="Arial"/>
                                <w:sz w:val="28"/>
                              </w:rPr>
                              <w:t>Integrantes:</w:t>
                            </w:r>
                          </w:p>
                          <w:p w:rsidR="003E301A" w:rsidRPr="006817E6" w:rsidRDefault="003E301A" w:rsidP="008A1CF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  <w:p w:rsidR="003E301A" w:rsidRPr="006817E6" w:rsidRDefault="003E301A" w:rsidP="008A1CF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6817E6">
                              <w:rPr>
                                <w:rFonts w:ascii="Arial" w:hAnsi="Arial" w:cs="Arial"/>
                                <w:sz w:val="28"/>
                              </w:rPr>
                              <w:t>Hernández Carmona Cristopher</w:t>
                            </w:r>
                          </w:p>
                          <w:p w:rsidR="003E301A" w:rsidRPr="006817E6" w:rsidRDefault="003E301A" w:rsidP="008A1CF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6817E6">
                              <w:rPr>
                                <w:rFonts w:ascii="Arial" w:hAnsi="Arial" w:cs="Arial"/>
                                <w:sz w:val="28"/>
                              </w:rPr>
                              <w:t>Muñoz Sánchez René</w:t>
                            </w:r>
                          </w:p>
                          <w:p w:rsidR="003E301A" w:rsidRPr="006817E6" w:rsidRDefault="003E301A" w:rsidP="008A1CF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:rsidR="003E301A" w:rsidRDefault="003E301A" w:rsidP="008A1CF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:rsidR="003E301A" w:rsidRDefault="003E301A" w:rsidP="008A1CF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:rsidR="003E301A" w:rsidRPr="006817E6" w:rsidRDefault="003E301A" w:rsidP="008A1CF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:rsidR="003E301A" w:rsidRPr="006817E6" w:rsidRDefault="003E301A" w:rsidP="008A1CF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:rsidR="003E301A" w:rsidRPr="006817E6" w:rsidRDefault="003E301A" w:rsidP="008A1CF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:rsidR="003E301A" w:rsidRDefault="003E301A" w:rsidP="008A1CF6">
                            <w:pPr>
                              <w:pStyle w:val="Heading4"/>
                              <w:ind w:left="540" w:right="404"/>
                              <w:rPr>
                                <w:rFonts w:ascii="Arial" w:hAnsi="Arial" w:cs="Arial"/>
                              </w:rPr>
                            </w:pPr>
                            <w:r w:rsidRPr="006817E6"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  <w:t>Metepec, Estado de México, noviembre de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BC7AE" id="_x0000_t202" coordsize="21600,21600" o:spt="202" path="m,l,21600r21600,l21600,xe">
                <v:stroke joinstyle="miter"/>
                <v:path gradientshapeok="t" o:connecttype="rect"/>
              </v:shapetype>
              <v:shape id="Cuadro de texto 101" o:spid="_x0000_s1026" type="#_x0000_t202" style="position:absolute;margin-left:96.45pt;margin-top:95.3pt;width:378.75pt;height:53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" fillcolor="white [3201]" stroked="f" strokeweight=".5pt">
                <v:textbox>
                  <w:txbxContent>
                    <w:p w:rsidR="003E301A" w:rsidRPr="00830CA4" w:rsidRDefault="003E301A" w:rsidP="008A1CF6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36"/>
                          <w:lang w:eastAsia="es-MX"/>
                        </w:rPr>
                      </w:pPr>
                      <w:r w:rsidRPr="00830CA4">
                        <w:rPr>
                          <w:rFonts w:ascii="Arial" w:hAnsi="Arial" w:cs="Arial"/>
                          <w:b/>
                          <w:noProof/>
                          <w:sz w:val="36"/>
                          <w:lang w:eastAsia="es-MX"/>
                        </w:rPr>
                        <w:t>INSTITUTO TECNOLÓGICO DE TOLUCA</w:t>
                      </w:r>
                    </w:p>
                    <w:p w:rsidR="003E301A" w:rsidRDefault="003E301A" w:rsidP="008A1CF6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32"/>
                          <w:lang w:eastAsia="es-MX"/>
                        </w:rPr>
                      </w:pPr>
                    </w:p>
                    <w:p w:rsidR="003E301A" w:rsidRDefault="003E301A" w:rsidP="008A1CF6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32"/>
                          <w:lang w:eastAsia="es-MX"/>
                        </w:rPr>
                      </w:pPr>
                    </w:p>
                    <w:p w:rsidR="003E301A" w:rsidRDefault="003E301A" w:rsidP="008A1CF6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32"/>
                          <w:lang w:eastAsia="es-MX"/>
                        </w:rPr>
                      </w:pPr>
                    </w:p>
                    <w:p w:rsidR="003E301A" w:rsidRPr="006817E6" w:rsidRDefault="003E301A" w:rsidP="008A1CF6">
                      <w:pPr>
                        <w:jc w:val="center"/>
                        <w:rPr>
                          <w:rFonts w:ascii="Arial" w:hAnsi="Arial" w:cs="Arial"/>
                          <w:noProof/>
                          <w:sz w:val="28"/>
                          <w:lang w:eastAsia="es-MX"/>
                        </w:rPr>
                      </w:pPr>
                      <w:r w:rsidRPr="006817E6">
                        <w:rPr>
                          <w:rFonts w:ascii="Arial" w:hAnsi="Arial" w:cs="Arial"/>
                          <w:noProof/>
                          <w:sz w:val="28"/>
                          <w:lang w:eastAsia="es-MX"/>
                        </w:rPr>
                        <w:t>Ingeniería en Sistemas Computacionales</w:t>
                      </w:r>
                    </w:p>
                    <w:p w:rsidR="003E301A" w:rsidRPr="006817E6" w:rsidRDefault="003E301A" w:rsidP="008A1CF6">
                      <w:pPr>
                        <w:jc w:val="center"/>
                        <w:rPr>
                          <w:rFonts w:ascii="Arial" w:hAnsi="Arial" w:cs="Arial"/>
                          <w:noProof/>
                          <w:sz w:val="28"/>
                          <w:lang w:eastAsia="es-MX"/>
                        </w:rPr>
                      </w:pPr>
                    </w:p>
                    <w:p w:rsidR="003E301A" w:rsidRDefault="003E301A" w:rsidP="008A1CF6">
                      <w:pPr>
                        <w:jc w:val="center"/>
                        <w:rPr>
                          <w:rFonts w:ascii="Arial" w:hAnsi="Arial" w:cs="Arial"/>
                          <w:noProof/>
                          <w:sz w:val="28"/>
                          <w:lang w:eastAsia="es-MX"/>
                        </w:rPr>
                      </w:pPr>
                    </w:p>
                    <w:p w:rsidR="003E301A" w:rsidRDefault="003E301A" w:rsidP="008A1CF6">
                      <w:pPr>
                        <w:jc w:val="center"/>
                        <w:rPr>
                          <w:rFonts w:ascii="Arial" w:hAnsi="Arial" w:cs="Arial"/>
                          <w:noProof/>
                          <w:sz w:val="28"/>
                          <w:lang w:eastAsia="es-MX"/>
                        </w:rPr>
                      </w:pPr>
                    </w:p>
                    <w:p w:rsidR="003E301A" w:rsidRPr="006817E6" w:rsidRDefault="003E301A" w:rsidP="008A1CF6">
                      <w:pPr>
                        <w:jc w:val="center"/>
                        <w:rPr>
                          <w:rFonts w:ascii="Arial" w:hAnsi="Arial" w:cs="Arial"/>
                          <w:noProof/>
                          <w:sz w:val="28"/>
                          <w:lang w:eastAsia="es-MX"/>
                        </w:rPr>
                      </w:pPr>
                    </w:p>
                    <w:p w:rsidR="003E301A" w:rsidRPr="006817E6" w:rsidRDefault="003E301A" w:rsidP="008A1CF6">
                      <w:pPr>
                        <w:jc w:val="center"/>
                        <w:rPr>
                          <w:rFonts w:ascii="Arial" w:hAnsi="Arial" w:cs="Arial"/>
                          <w:noProof/>
                          <w:sz w:val="28"/>
                          <w:lang w:eastAsia="es-MX"/>
                        </w:rPr>
                      </w:pPr>
                      <w:r w:rsidRPr="006817E6">
                        <w:rPr>
                          <w:rFonts w:ascii="Arial" w:hAnsi="Arial" w:cs="Arial"/>
                          <w:noProof/>
                          <w:sz w:val="28"/>
                          <w:lang w:eastAsia="es-MX"/>
                        </w:rPr>
                        <w:t>Lenguajes y Autómatas II</w:t>
                      </w:r>
                    </w:p>
                    <w:p w:rsidR="003E301A" w:rsidRPr="006817E6" w:rsidRDefault="003E301A" w:rsidP="008A1CF6">
                      <w:pPr>
                        <w:jc w:val="center"/>
                        <w:rPr>
                          <w:rFonts w:ascii="Arial" w:hAnsi="Arial" w:cs="Arial"/>
                          <w:noProof/>
                          <w:sz w:val="28"/>
                          <w:lang w:eastAsia="es-MX"/>
                        </w:rPr>
                      </w:pPr>
                    </w:p>
                    <w:p w:rsidR="003E301A" w:rsidRDefault="003E301A" w:rsidP="008A1CF6">
                      <w:pPr>
                        <w:jc w:val="center"/>
                        <w:rPr>
                          <w:rFonts w:ascii="Arial" w:hAnsi="Arial" w:cs="Arial"/>
                          <w:noProof/>
                          <w:sz w:val="28"/>
                          <w:lang w:eastAsia="es-MX"/>
                        </w:rPr>
                      </w:pPr>
                    </w:p>
                    <w:p w:rsidR="003E301A" w:rsidRDefault="003E301A" w:rsidP="008A1CF6">
                      <w:pPr>
                        <w:jc w:val="center"/>
                        <w:rPr>
                          <w:rFonts w:ascii="Arial" w:hAnsi="Arial" w:cs="Arial"/>
                          <w:noProof/>
                          <w:sz w:val="28"/>
                          <w:lang w:eastAsia="es-MX"/>
                        </w:rPr>
                      </w:pPr>
                    </w:p>
                    <w:p w:rsidR="003E301A" w:rsidRPr="006817E6" w:rsidRDefault="003E301A" w:rsidP="008A1CF6">
                      <w:pPr>
                        <w:jc w:val="center"/>
                        <w:rPr>
                          <w:rFonts w:ascii="Arial" w:hAnsi="Arial" w:cs="Arial"/>
                          <w:noProof/>
                          <w:sz w:val="28"/>
                          <w:lang w:eastAsia="es-MX"/>
                        </w:rPr>
                      </w:pPr>
                    </w:p>
                    <w:p w:rsidR="003E301A" w:rsidRPr="006817E6" w:rsidRDefault="003E301A" w:rsidP="008A1CF6">
                      <w:pPr>
                        <w:jc w:val="center"/>
                        <w:rPr>
                          <w:rFonts w:ascii="Arial" w:hAnsi="Arial" w:cs="Arial"/>
                          <w:noProof/>
                          <w:sz w:val="28"/>
                          <w:lang w:eastAsia="es-MX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8"/>
                          <w:lang w:eastAsia="es-MX"/>
                        </w:rPr>
                        <w:t>Ensamblador</w:t>
                      </w:r>
                    </w:p>
                    <w:p w:rsidR="003E301A" w:rsidRPr="006817E6" w:rsidRDefault="003E301A" w:rsidP="008A1CF6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8"/>
                          <w:lang w:eastAsia="es-MX"/>
                        </w:rPr>
                      </w:pPr>
                    </w:p>
                    <w:p w:rsidR="003E301A" w:rsidRDefault="003E301A" w:rsidP="008A1CF6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8"/>
                          <w:lang w:eastAsia="es-MX"/>
                        </w:rPr>
                      </w:pPr>
                    </w:p>
                    <w:p w:rsidR="003E301A" w:rsidRDefault="003E301A" w:rsidP="008A1CF6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8"/>
                          <w:lang w:eastAsia="es-MX"/>
                        </w:rPr>
                      </w:pPr>
                    </w:p>
                    <w:p w:rsidR="003E301A" w:rsidRPr="006817E6" w:rsidRDefault="003E301A" w:rsidP="008A1CF6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8"/>
                          <w:lang w:eastAsia="es-MX"/>
                        </w:rPr>
                      </w:pPr>
                    </w:p>
                    <w:p w:rsidR="003E301A" w:rsidRPr="006817E6" w:rsidRDefault="003E301A" w:rsidP="008A1CF6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 w:rsidRPr="006817E6">
                        <w:rPr>
                          <w:rFonts w:ascii="Arial" w:hAnsi="Arial" w:cs="Arial"/>
                          <w:sz w:val="28"/>
                        </w:rPr>
                        <w:t>Integrantes:</w:t>
                      </w:r>
                    </w:p>
                    <w:p w:rsidR="003E301A" w:rsidRPr="006817E6" w:rsidRDefault="003E301A" w:rsidP="008A1CF6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</w:p>
                    <w:p w:rsidR="003E301A" w:rsidRPr="006817E6" w:rsidRDefault="003E301A" w:rsidP="008A1CF6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 w:rsidRPr="006817E6">
                        <w:rPr>
                          <w:rFonts w:ascii="Arial" w:hAnsi="Arial" w:cs="Arial"/>
                          <w:sz w:val="28"/>
                        </w:rPr>
                        <w:t>Hernández Carmona Cristopher</w:t>
                      </w:r>
                    </w:p>
                    <w:p w:rsidR="003E301A" w:rsidRPr="006817E6" w:rsidRDefault="003E301A" w:rsidP="008A1CF6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 w:rsidRPr="006817E6">
                        <w:rPr>
                          <w:rFonts w:ascii="Arial" w:hAnsi="Arial" w:cs="Arial"/>
                          <w:sz w:val="28"/>
                        </w:rPr>
                        <w:t>Muñoz Sánchez René</w:t>
                      </w:r>
                    </w:p>
                    <w:p w:rsidR="003E301A" w:rsidRPr="006817E6" w:rsidRDefault="003E301A" w:rsidP="008A1CF6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:rsidR="003E301A" w:rsidRDefault="003E301A" w:rsidP="008A1CF6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:rsidR="003E301A" w:rsidRDefault="003E301A" w:rsidP="008A1CF6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:rsidR="003E301A" w:rsidRPr="006817E6" w:rsidRDefault="003E301A" w:rsidP="008A1CF6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:rsidR="003E301A" w:rsidRPr="006817E6" w:rsidRDefault="003E301A" w:rsidP="008A1CF6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:rsidR="003E301A" w:rsidRPr="006817E6" w:rsidRDefault="003E301A" w:rsidP="008A1CF6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:rsidR="003E301A" w:rsidRDefault="003E301A" w:rsidP="008A1CF6">
                      <w:pPr>
                        <w:pStyle w:val="Heading4"/>
                        <w:ind w:left="540" w:right="404"/>
                        <w:rPr>
                          <w:rFonts w:ascii="Arial" w:hAnsi="Arial" w:cs="Arial"/>
                        </w:rPr>
                      </w:pPr>
                      <w:r w:rsidRPr="006817E6">
                        <w:rPr>
                          <w:rFonts w:ascii="Arial" w:hAnsi="Arial" w:cs="Arial"/>
                          <w:b w:val="0"/>
                          <w:sz w:val="28"/>
                        </w:rPr>
                        <w:t>Metepec, Estado de México, noviembre de 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C93B6F" wp14:editId="01F9E253">
                <wp:simplePos x="0" y="0"/>
                <wp:positionH relativeFrom="column">
                  <wp:posOffset>1567815</wp:posOffset>
                </wp:positionH>
                <wp:positionV relativeFrom="paragraph">
                  <wp:posOffset>814070</wp:posOffset>
                </wp:positionV>
                <wp:extent cx="4667250" cy="9525"/>
                <wp:effectExtent l="0" t="0" r="19050" b="28575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35317" id="Conector recto 100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45pt,64.1pt" to="490.95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" strokecolor="#0070c0" strokeweight="1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6C4B30" wp14:editId="578D63C1">
                <wp:simplePos x="0" y="0"/>
                <wp:positionH relativeFrom="column">
                  <wp:posOffset>1475105</wp:posOffset>
                </wp:positionH>
                <wp:positionV relativeFrom="paragraph">
                  <wp:posOffset>448945</wp:posOffset>
                </wp:positionV>
                <wp:extent cx="4648200" cy="285750"/>
                <wp:effectExtent l="0" t="0" r="19050" b="19050"/>
                <wp:wrapNone/>
                <wp:docPr id="102" name="Cuadro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01A" w:rsidRDefault="003E301A" w:rsidP="008A1CF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S.E.P                                      S.E.S.T.N.M.                          T.N.M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C4B30" id="Cuadro de texto 102" o:spid="_x0000_s1027" type="#_x0000_t202" style="position:absolute;margin-left:116.15pt;margin-top:35.35pt;width:366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" fillcolor="white [3201]" strokecolor="white [3212]" strokeweight=".5pt">
                <v:textbox>
                  <w:txbxContent>
                    <w:p w:rsidR="003E301A" w:rsidRDefault="003E301A" w:rsidP="008A1CF6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S.E.P                                      S.E.S.T.N.M.                          T.N.M</w:t>
                      </w:r>
                    </w:p>
                  </w:txbxContent>
                </v:textbox>
              </v:shape>
            </w:pict>
          </mc:Fallback>
        </mc:AlternateContent>
      </w:r>
    </w:p>
    <w:p w:rsidR="008A1CF6" w:rsidRDefault="008A1CF6" w:rsidP="008A1CF6"/>
    <w:p w:rsidR="008A1CF6" w:rsidRDefault="008A1CF6" w:rsidP="008A1CF6"/>
    <w:p w:rsidR="008A1CF6" w:rsidRDefault="008A1CF6" w:rsidP="008A1CF6"/>
    <w:p w:rsidR="008A1CF6" w:rsidRDefault="008A1CF6" w:rsidP="008A1CF6"/>
    <w:p w:rsidR="008A1CF6" w:rsidRDefault="008A1CF6" w:rsidP="008A1CF6">
      <w:pPr>
        <w:tabs>
          <w:tab w:val="left" w:pos="5565"/>
        </w:tabs>
      </w:pPr>
    </w:p>
    <w:p w:rsidR="008A1CF6" w:rsidRDefault="008A1CF6" w:rsidP="008A1CF6">
      <w:pPr>
        <w:jc w:val="both"/>
        <w:rPr>
          <w:rFonts w:ascii="Arial" w:hAnsi="Arial" w:cs="Arial"/>
        </w:rPr>
      </w:pPr>
    </w:p>
    <w:p w:rsidR="008A1CF6" w:rsidRDefault="008A1CF6" w:rsidP="008A1CF6"/>
    <w:p w:rsidR="008A1CF6" w:rsidRDefault="008A1CF6" w:rsidP="008A1CF6"/>
    <w:p w:rsidR="008A1CF6" w:rsidRDefault="008A1CF6" w:rsidP="008A1CF6"/>
    <w:p w:rsidR="008A1CF6" w:rsidRDefault="008A1CF6" w:rsidP="008A1CF6"/>
    <w:p w:rsidR="008A1CF6" w:rsidRDefault="008A1CF6" w:rsidP="008A1CF6"/>
    <w:p w:rsidR="008A1CF6" w:rsidRDefault="008A1CF6" w:rsidP="008A1CF6"/>
    <w:p w:rsidR="008A1CF6" w:rsidRDefault="008A1CF6" w:rsidP="008A1CF6"/>
    <w:p w:rsidR="008A1CF6" w:rsidRDefault="008A1CF6" w:rsidP="008A1CF6"/>
    <w:p w:rsidR="008A1CF6" w:rsidRDefault="008A1CF6" w:rsidP="008A1CF6"/>
    <w:p w:rsidR="008A1CF6" w:rsidRDefault="008A1CF6" w:rsidP="008A1CF6"/>
    <w:p w:rsidR="008A1CF6" w:rsidRDefault="008A1CF6" w:rsidP="008A1CF6"/>
    <w:p w:rsidR="008A1CF6" w:rsidRDefault="008A1CF6" w:rsidP="008A1CF6"/>
    <w:p w:rsidR="008A1CF6" w:rsidRDefault="008A1CF6" w:rsidP="008A1CF6"/>
    <w:p w:rsidR="008A1CF6" w:rsidRDefault="008A1CF6" w:rsidP="008A1CF6"/>
    <w:p w:rsidR="008A1CF6" w:rsidRDefault="008A1CF6" w:rsidP="008A1CF6"/>
    <w:p w:rsidR="008A1CF6" w:rsidRDefault="008A1CF6" w:rsidP="008A1CF6"/>
    <w:p w:rsidR="008A1CF6" w:rsidRDefault="008A1CF6" w:rsidP="008A1CF6"/>
    <w:p w:rsidR="008A1CF6" w:rsidRDefault="008A1CF6" w:rsidP="008A1CF6"/>
    <w:p w:rsidR="008A1CF6" w:rsidRDefault="008A1CF6" w:rsidP="008A1CF6"/>
    <w:p w:rsidR="008A1CF6" w:rsidRDefault="008A1CF6" w:rsidP="008A1CF6"/>
    <w:p w:rsidR="00627870" w:rsidRDefault="00627870" w:rsidP="008A1CF6">
      <w:pPr>
        <w:jc w:val="both"/>
        <w:rPr>
          <w:rFonts w:ascii="Arial" w:eastAsia="Batang" w:hAnsi="Arial" w:cs="Arial"/>
          <w:bCs/>
          <w:lang w:val="es-MX"/>
        </w:rPr>
      </w:pPr>
    </w:p>
    <w:p w:rsidR="00627870" w:rsidRPr="00627870" w:rsidRDefault="00627870" w:rsidP="00627870">
      <w:pPr>
        <w:rPr>
          <w:lang w:val="es-MX"/>
        </w:rPr>
      </w:pPr>
    </w:p>
    <w:p w:rsidR="008A1CF6" w:rsidRDefault="008A1CF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="Arial" w:eastAsia="Times New Roman" w:hAnsi="Arial" w:cs="Arial"/>
          <w:color w:val="auto"/>
          <w:sz w:val="24"/>
          <w:szCs w:val="24"/>
          <w:lang w:val="es-ES" w:eastAsia="es-ES"/>
        </w:rPr>
        <w:id w:val="-12252894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864C0" w:rsidRPr="00561CE3" w:rsidRDefault="004864C0">
          <w:pPr>
            <w:pStyle w:val="TOCHeading"/>
            <w:rPr>
              <w:rFonts w:ascii="Arial" w:hAnsi="Arial" w:cs="Arial"/>
              <w:color w:val="auto"/>
            </w:rPr>
          </w:pPr>
          <w:r w:rsidRPr="00561CE3">
            <w:rPr>
              <w:rFonts w:ascii="Arial" w:hAnsi="Arial" w:cs="Arial"/>
              <w:color w:val="auto"/>
              <w:lang w:val="es-ES"/>
            </w:rPr>
            <w:t>Contenido</w:t>
          </w:r>
        </w:p>
        <w:p w:rsidR="00561CE3" w:rsidRDefault="004864C0">
          <w:pPr>
            <w:pStyle w:val="TOC1"/>
            <w:tabs>
              <w:tab w:val="right" w:leader="dot" w:pos="91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8A1CF6">
            <w:rPr>
              <w:rFonts w:ascii="Arial" w:hAnsi="Arial" w:cs="Arial"/>
            </w:rPr>
            <w:fldChar w:fldCharType="begin"/>
          </w:r>
          <w:r w:rsidRPr="008A1CF6">
            <w:rPr>
              <w:rFonts w:ascii="Arial" w:hAnsi="Arial" w:cs="Arial"/>
            </w:rPr>
            <w:instrText xml:space="preserve"> TOC \o "1-3" \h \z \u </w:instrText>
          </w:r>
          <w:r w:rsidRPr="008A1CF6">
            <w:rPr>
              <w:rFonts w:ascii="Arial" w:hAnsi="Arial" w:cs="Arial"/>
            </w:rPr>
            <w:fldChar w:fldCharType="separate"/>
          </w:r>
          <w:hyperlink w:anchor="_Toc499749877" w:history="1">
            <w:r w:rsidR="00561CE3" w:rsidRPr="00D379C5">
              <w:rPr>
                <w:rStyle w:val="Hyperlink"/>
                <w:rFonts w:ascii="Arial" w:hAnsi="Arial" w:cs="Arial"/>
                <w:noProof/>
              </w:rPr>
              <w:t>Código Fuente</w:t>
            </w:r>
            <w:r w:rsidR="00561CE3">
              <w:rPr>
                <w:noProof/>
                <w:webHidden/>
              </w:rPr>
              <w:tab/>
            </w:r>
            <w:r w:rsidR="00561CE3">
              <w:rPr>
                <w:noProof/>
                <w:webHidden/>
              </w:rPr>
              <w:fldChar w:fldCharType="begin"/>
            </w:r>
            <w:r w:rsidR="00561CE3">
              <w:rPr>
                <w:noProof/>
                <w:webHidden/>
              </w:rPr>
              <w:instrText xml:space="preserve"> PAGEREF _Toc499749877 \h </w:instrText>
            </w:r>
            <w:r w:rsidR="00561CE3">
              <w:rPr>
                <w:noProof/>
                <w:webHidden/>
              </w:rPr>
            </w:r>
            <w:r w:rsidR="00561CE3">
              <w:rPr>
                <w:noProof/>
                <w:webHidden/>
              </w:rPr>
              <w:fldChar w:fldCharType="separate"/>
            </w:r>
            <w:r w:rsidR="00561CE3">
              <w:rPr>
                <w:noProof/>
                <w:webHidden/>
              </w:rPr>
              <w:t>3</w:t>
            </w:r>
            <w:r w:rsidR="00561CE3">
              <w:rPr>
                <w:noProof/>
                <w:webHidden/>
              </w:rPr>
              <w:fldChar w:fldCharType="end"/>
            </w:r>
          </w:hyperlink>
        </w:p>
        <w:p w:rsidR="00561CE3" w:rsidRDefault="00561CE3">
          <w:pPr>
            <w:pStyle w:val="TOC1"/>
            <w:tabs>
              <w:tab w:val="right" w:leader="dot" w:pos="91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99749878" w:history="1">
            <w:r w:rsidRPr="00D379C5">
              <w:rPr>
                <w:rStyle w:val="Hyperlink"/>
                <w:rFonts w:ascii="Arial" w:hAnsi="Arial" w:cs="Arial"/>
                <w:noProof/>
              </w:rPr>
              <w:t>Código Intermedio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CE3" w:rsidRDefault="00561CE3">
          <w:pPr>
            <w:pStyle w:val="TOC1"/>
            <w:tabs>
              <w:tab w:val="right" w:leader="dot" w:pos="91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99749879" w:history="1">
            <w:r w:rsidRPr="00D379C5">
              <w:rPr>
                <w:rStyle w:val="Hyperlink"/>
                <w:rFonts w:ascii="Arial" w:hAnsi="Arial" w:cs="Arial"/>
                <w:noProof/>
              </w:rPr>
              <w:t>Tabla de símbolos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CE3" w:rsidRDefault="00561CE3">
          <w:pPr>
            <w:pStyle w:val="TOC1"/>
            <w:tabs>
              <w:tab w:val="right" w:leader="dot" w:pos="91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99749880" w:history="1">
            <w:r w:rsidRPr="00D379C5">
              <w:rPr>
                <w:rStyle w:val="Hyperlink"/>
                <w:rFonts w:ascii="Arial" w:hAnsi="Arial" w:cs="Arial"/>
                <w:noProof/>
              </w:rPr>
              <w:t>Cuádruples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CE3" w:rsidRDefault="00561CE3">
          <w:pPr>
            <w:pStyle w:val="TOC1"/>
            <w:tabs>
              <w:tab w:val="right" w:leader="dot" w:pos="91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99749881" w:history="1">
            <w:r w:rsidRPr="00D379C5">
              <w:rPr>
                <w:rStyle w:val="Hyperlink"/>
                <w:rFonts w:ascii="Arial" w:hAnsi="Arial" w:cs="Arial"/>
                <w:noProof/>
              </w:rPr>
              <w:t>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4C0" w:rsidRPr="008A1CF6" w:rsidRDefault="004864C0">
          <w:pPr>
            <w:rPr>
              <w:rFonts w:ascii="Arial" w:hAnsi="Arial" w:cs="Arial"/>
            </w:rPr>
          </w:pPr>
          <w:r w:rsidRPr="008A1CF6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4864C0" w:rsidRPr="008A1CF6" w:rsidRDefault="004864C0" w:rsidP="00AA4B97">
      <w:pPr>
        <w:spacing w:line="276" w:lineRule="auto"/>
        <w:rPr>
          <w:rFonts w:ascii="Arial" w:hAnsi="Arial" w:cs="Arial"/>
        </w:rPr>
      </w:pPr>
    </w:p>
    <w:p w:rsidR="007B287D" w:rsidRPr="008A1CF6" w:rsidRDefault="007B287D" w:rsidP="00AA4B97">
      <w:pPr>
        <w:spacing w:line="276" w:lineRule="auto"/>
        <w:rPr>
          <w:rFonts w:ascii="Arial" w:hAnsi="Arial" w:cs="Arial"/>
        </w:rPr>
      </w:pPr>
    </w:p>
    <w:p w:rsidR="007B287D" w:rsidRPr="008A1CF6" w:rsidRDefault="007B287D" w:rsidP="00AA4B97">
      <w:pPr>
        <w:spacing w:line="276" w:lineRule="auto"/>
        <w:rPr>
          <w:rFonts w:ascii="Arial" w:hAnsi="Arial" w:cs="Arial"/>
        </w:rPr>
      </w:pPr>
    </w:p>
    <w:p w:rsidR="0077343C" w:rsidRPr="008A1CF6" w:rsidRDefault="0077343C" w:rsidP="00AA4B97">
      <w:pPr>
        <w:spacing w:line="276" w:lineRule="auto"/>
        <w:rPr>
          <w:rFonts w:ascii="Arial" w:hAnsi="Arial" w:cs="Arial"/>
        </w:rPr>
      </w:pPr>
    </w:p>
    <w:p w:rsidR="00AC788E" w:rsidRPr="008A1CF6" w:rsidRDefault="00AC788E" w:rsidP="00AA4B97">
      <w:pPr>
        <w:spacing w:line="276" w:lineRule="auto"/>
        <w:rPr>
          <w:rFonts w:ascii="Arial" w:hAnsi="Arial" w:cs="Arial"/>
        </w:rPr>
      </w:pPr>
    </w:p>
    <w:p w:rsidR="00AC788E" w:rsidRPr="008A1CF6" w:rsidRDefault="00AC788E" w:rsidP="00AA4B97">
      <w:pPr>
        <w:spacing w:line="276" w:lineRule="auto"/>
        <w:rPr>
          <w:rFonts w:ascii="Arial" w:hAnsi="Arial" w:cs="Arial"/>
        </w:rPr>
      </w:pPr>
    </w:p>
    <w:p w:rsidR="00AC788E" w:rsidRPr="008A1CF6" w:rsidRDefault="00AC788E" w:rsidP="00AA4B97">
      <w:pPr>
        <w:spacing w:line="276" w:lineRule="auto"/>
        <w:rPr>
          <w:rFonts w:ascii="Arial" w:hAnsi="Arial" w:cs="Arial"/>
        </w:rPr>
      </w:pPr>
    </w:p>
    <w:p w:rsidR="00AC788E" w:rsidRPr="008A1CF6" w:rsidRDefault="00AC788E" w:rsidP="00AA4B97">
      <w:pPr>
        <w:spacing w:line="276" w:lineRule="auto"/>
        <w:rPr>
          <w:rFonts w:ascii="Arial" w:hAnsi="Arial" w:cs="Arial"/>
        </w:rPr>
      </w:pPr>
    </w:p>
    <w:p w:rsidR="00AC788E" w:rsidRPr="008A1CF6" w:rsidRDefault="00AC788E" w:rsidP="00AA4B97">
      <w:pPr>
        <w:spacing w:line="276" w:lineRule="auto"/>
        <w:rPr>
          <w:rFonts w:ascii="Arial" w:hAnsi="Arial" w:cs="Arial"/>
        </w:rPr>
      </w:pPr>
    </w:p>
    <w:p w:rsidR="00AC788E" w:rsidRPr="008A1CF6" w:rsidRDefault="00AC788E" w:rsidP="00AA4B97">
      <w:pPr>
        <w:spacing w:line="276" w:lineRule="auto"/>
        <w:rPr>
          <w:rFonts w:ascii="Arial" w:hAnsi="Arial" w:cs="Arial"/>
        </w:rPr>
      </w:pPr>
    </w:p>
    <w:p w:rsidR="00AC788E" w:rsidRPr="008A1CF6" w:rsidRDefault="00AC788E" w:rsidP="00AA4B97">
      <w:pPr>
        <w:spacing w:line="276" w:lineRule="auto"/>
        <w:rPr>
          <w:rFonts w:ascii="Arial" w:hAnsi="Arial" w:cs="Arial"/>
        </w:rPr>
      </w:pPr>
    </w:p>
    <w:p w:rsidR="00AC788E" w:rsidRPr="008A1CF6" w:rsidRDefault="00AC788E" w:rsidP="00AA4B97">
      <w:pPr>
        <w:spacing w:line="276" w:lineRule="auto"/>
        <w:rPr>
          <w:rFonts w:ascii="Arial" w:hAnsi="Arial" w:cs="Arial"/>
        </w:rPr>
      </w:pPr>
    </w:p>
    <w:p w:rsidR="00AC788E" w:rsidRPr="008A1CF6" w:rsidRDefault="00AC788E" w:rsidP="00AA4B97">
      <w:pPr>
        <w:spacing w:line="276" w:lineRule="auto"/>
        <w:rPr>
          <w:rFonts w:ascii="Arial" w:hAnsi="Arial" w:cs="Arial"/>
        </w:rPr>
      </w:pPr>
    </w:p>
    <w:p w:rsidR="00AC788E" w:rsidRPr="008A1CF6" w:rsidRDefault="00AC788E" w:rsidP="00AA4B97">
      <w:pPr>
        <w:spacing w:line="276" w:lineRule="auto"/>
        <w:rPr>
          <w:rFonts w:ascii="Arial" w:hAnsi="Arial" w:cs="Arial"/>
        </w:rPr>
      </w:pPr>
    </w:p>
    <w:p w:rsidR="00AC788E" w:rsidRPr="008A1CF6" w:rsidRDefault="00AC788E" w:rsidP="00AA4B97">
      <w:pPr>
        <w:spacing w:line="276" w:lineRule="auto"/>
        <w:rPr>
          <w:rFonts w:ascii="Arial" w:hAnsi="Arial" w:cs="Arial"/>
        </w:rPr>
      </w:pPr>
    </w:p>
    <w:p w:rsidR="00AC788E" w:rsidRPr="008A1CF6" w:rsidRDefault="00AC788E" w:rsidP="00AA4B97">
      <w:pPr>
        <w:spacing w:line="276" w:lineRule="auto"/>
        <w:rPr>
          <w:rFonts w:ascii="Arial" w:hAnsi="Arial" w:cs="Arial"/>
        </w:rPr>
      </w:pPr>
    </w:p>
    <w:p w:rsidR="00AC788E" w:rsidRPr="008A1CF6" w:rsidRDefault="00AC788E" w:rsidP="00AA4B97">
      <w:pPr>
        <w:spacing w:line="276" w:lineRule="auto"/>
        <w:rPr>
          <w:rFonts w:ascii="Arial" w:hAnsi="Arial" w:cs="Arial"/>
        </w:rPr>
      </w:pPr>
    </w:p>
    <w:p w:rsidR="00AC788E" w:rsidRPr="008A1CF6" w:rsidRDefault="00AC788E" w:rsidP="00AA4B97">
      <w:pPr>
        <w:spacing w:line="276" w:lineRule="auto"/>
        <w:rPr>
          <w:rFonts w:ascii="Arial" w:hAnsi="Arial" w:cs="Arial"/>
        </w:rPr>
      </w:pPr>
    </w:p>
    <w:p w:rsidR="00AC788E" w:rsidRPr="008A1CF6" w:rsidRDefault="00AC788E" w:rsidP="00AA4B97">
      <w:pPr>
        <w:spacing w:line="276" w:lineRule="auto"/>
        <w:rPr>
          <w:rFonts w:ascii="Arial" w:hAnsi="Arial" w:cs="Arial"/>
        </w:rPr>
      </w:pPr>
    </w:p>
    <w:p w:rsidR="00AC788E" w:rsidRPr="008A1CF6" w:rsidRDefault="00AC788E" w:rsidP="00AA4B97">
      <w:pPr>
        <w:spacing w:line="276" w:lineRule="auto"/>
        <w:rPr>
          <w:rFonts w:ascii="Arial" w:hAnsi="Arial" w:cs="Arial"/>
        </w:rPr>
      </w:pPr>
    </w:p>
    <w:p w:rsidR="00AC788E" w:rsidRPr="008A1CF6" w:rsidRDefault="00AC788E" w:rsidP="00AA4B97">
      <w:pPr>
        <w:spacing w:line="276" w:lineRule="auto"/>
        <w:rPr>
          <w:rFonts w:ascii="Arial" w:hAnsi="Arial" w:cs="Arial"/>
        </w:rPr>
      </w:pPr>
    </w:p>
    <w:p w:rsidR="00AC788E" w:rsidRPr="008A1CF6" w:rsidRDefault="00AC788E" w:rsidP="00AA4B97">
      <w:pPr>
        <w:spacing w:line="276" w:lineRule="auto"/>
        <w:rPr>
          <w:rFonts w:ascii="Arial" w:hAnsi="Arial" w:cs="Arial"/>
        </w:rPr>
      </w:pPr>
    </w:p>
    <w:p w:rsidR="007B287D" w:rsidRPr="008A1CF6" w:rsidRDefault="007B287D" w:rsidP="00AA4B97">
      <w:pPr>
        <w:spacing w:line="276" w:lineRule="auto"/>
        <w:rPr>
          <w:rFonts w:ascii="Arial" w:hAnsi="Arial" w:cs="Arial"/>
        </w:rPr>
      </w:pPr>
    </w:p>
    <w:p w:rsidR="007B287D" w:rsidRPr="008A1CF6" w:rsidRDefault="007B287D" w:rsidP="00AA4B97">
      <w:pPr>
        <w:spacing w:line="276" w:lineRule="auto"/>
        <w:rPr>
          <w:rFonts w:ascii="Arial" w:hAnsi="Arial" w:cs="Arial"/>
        </w:rPr>
      </w:pPr>
    </w:p>
    <w:p w:rsidR="0084799F" w:rsidRPr="008A1CF6" w:rsidRDefault="0084799F" w:rsidP="004864C0">
      <w:pPr>
        <w:pStyle w:val="Heading1"/>
        <w:rPr>
          <w:rFonts w:ascii="Arial" w:hAnsi="Arial" w:cs="Arial"/>
          <w:sz w:val="8"/>
        </w:rPr>
      </w:pPr>
    </w:p>
    <w:p w:rsidR="0084799F" w:rsidRPr="008A1CF6" w:rsidRDefault="0084799F" w:rsidP="0084799F">
      <w:pPr>
        <w:rPr>
          <w:rFonts w:ascii="Arial" w:hAnsi="Arial" w:cs="Arial"/>
          <w:lang w:val="es-MX"/>
        </w:rPr>
      </w:pPr>
    </w:p>
    <w:p w:rsidR="00AC788E" w:rsidRPr="008A1CF6" w:rsidRDefault="00AC788E" w:rsidP="0084799F">
      <w:pPr>
        <w:rPr>
          <w:rFonts w:ascii="Arial" w:hAnsi="Arial" w:cs="Arial"/>
          <w:lang w:val="es-MX"/>
        </w:rPr>
      </w:pPr>
    </w:p>
    <w:p w:rsidR="00AC788E" w:rsidRPr="008A1CF6" w:rsidRDefault="00AC788E" w:rsidP="0084799F">
      <w:pPr>
        <w:rPr>
          <w:rFonts w:ascii="Arial" w:hAnsi="Arial" w:cs="Arial"/>
          <w:lang w:val="es-MX"/>
        </w:rPr>
      </w:pPr>
    </w:p>
    <w:p w:rsidR="00AC788E" w:rsidRPr="008A1CF6" w:rsidRDefault="006E009B" w:rsidP="0084799F">
      <w:pPr>
        <w:rPr>
          <w:rFonts w:ascii="Arial" w:hAnsi="Arial" w:cs="Arial"/>
          <w:lang w:val="es-MX"/>
        </w:rPr>
      </w:pPr>
      <w:r w:rsidRPr="008A1CF6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5330190</wp:posOffset>
                </wp:positionH>
                <wp:positionV relativeFrom="paragraph">
                  <wp:posOffset>567055</wp:posOffset>
                </wp:positionV>
                <wp:extent cx="981075" cy="781050"/>
                <wp:effectExtent l="0" t="0" r="9525" b="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81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4AA60A" id="Rectángulo redondeado 4" o:spid="_x0000_s1026" style="position:absolute;margin-left:419.7pt;margin-top:44.65pt;width:77.25pt;height:6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" fillcolor="white [3212]" stroked="f" strokeweight="1pt">
                <v:stroke joinstyle="miter"/>
              </v:roundrect>
            </w:pict>
          </mc:Fallback>
        </mc:AlternateContent>
      </w:r>
    </w:p>
    <w:p w:rsidR="00AC788E" w:rsidRPr="00C8663C" w:rsidRDefault="008A1CF6" w:rsidP="0084799F">
      <w:pPr>
        <w:rPr>
          <w:rFonts w:ascii="Arial" w:eastAsia="Batang" w:hAnsi="Arial" w:cs="Arial"/>
          <w:b/>
          <w:bCs/>
          <w:sz w:val="40"/>
          <w:szCs w:val="40"/>
          <w:lang w:val="es-MX"/>
        </w:rPr>
      </w:pPr>
      <w:r w:rsidRPr="008A1CF6">
        <w:rPr>
          <w:rFonts w:ascii="Arial" w:hAnsi="Arial" w:cs="Arial"/>
        </w:rPr>
        <w:br w:type="page"/>
      </w:r>
    </w:p>
    <w:p w:rsidR="00AC788E" w:rsidRPr="008A1CF6" w:rsidRDefault="00AC788E" w:rsidP="00AC788E">
      <w:pPr>
        <w:pStyle w:val="Heading1"/>
        <w:rPr>
          <w:rFonts w:ascii="Arial" w:hAnsi="Arial" w:cs="Arial"/>
        </w:rPr>
      </w:pPr>
      <w:bookmarkStart w:id="1" w:name="_Toc499749877"/>
      <w:r w:rsidRPr="008A1CF6">
        <w:rPr>
          <w:rFonts w:ascii="Arial" w:hAnsi="Arial" w:cs="Arial"/>
        </w:rPr>
        <w:lastRenderedPageBreak/>
        <w:t>Código Fuente</w:t>
      </w:r>
      <w:bookmarkEnd w:id="1"/>
    </w:p>
    <w:p w:rsidR="00866195" w:rsidRPr="008A1CF6" w:rsidRDefault="00866195" w:rsidP="003F560C">
      <w:pPr>
        <w:rPr>
          <w:rFonts w:ascii="Arial" w:hAnsi="Arial" w:cs="Arial"/>
          <w:lang w:val="es-MX"/>
        </w:rPr>
      </w:pPr>
    </w:p>
    <w:p w:rsidR="00866195" w:rsidRPr="008A1CF6" w:rsidRDefault="00866195" w:rsidP="003F560C">
      <w:pPr>
        <w:rPr>
          <w:rFonts w:ascii="Arial" w:hAnsi="Arial" w:cs="Arial"/>
          <w:lang w:val="es-MX"/>
        </w:rPr>
      </w:pPr>
    </w:p>
    <w:p w:rsidR="008D7861" w:rsidRPr="008D7861" w:rsidRDefault="008D7861" w:rsidP="008D7861">
      <w:pPr>
        <w:rPr>
          <w:rFonts w:ascii="Courier New" w:hAnsi="Courier New" w:cs="Courier New"/>
          <w:lang w:val="en-US"/>
        </w:rPr>
      </w:pPr>
      <w:r w:rsidRPr="008D7861">
        <w:rPr>
          <w:rFonts w:ascii="Courier New" w:hAnsi="Courier New" w:cs="Courier New"/>
          <w:lang w:val="en-US"/>
        </w:rPr>
        <w:t>#INICIO</w:t>
      </w:r>
    </w:p>
    <w:p w:rsidR="008D7861" w:rsidRPr="008D7861" w:rsidRDefault="008D7861" w:rsidP="008D7861">
      <w:pPr>
        <w:rPr>
          <w:rFonts w:ascii="Courier New" w:hAnsi="Courier New" w:cs="Courier New"/>
          <w:lang w:val="en-US"/>
        </w:rPr>
      </w:pPr>
    </w:p>
    <w:p w:rsidR="008D7861" w:rsidRPr="008D7861" w:rsidRDefault="008D7861" w:rsidP="008D7861">
      <w:pPr>
        <w:rPr>
          <w:rFonts w:ascii="Courier New" w:hAnsi="Courier New" w:cs="Courier New"/>
          <w:lang w:val="en-US"/>
        </w:rPr>
      </w:pPr>
      <w:r w:rsidRPr="008D7861">
        <w:rPr>
          <w:rFonts w:ascii="Courier New" w:hAnsi="Courier New" w:cs="Courier New"/>
          <w:lang w:val="en-US"/>
        </w:rPr>
        <w:t xml:space="preserve">    </w:t>
      </w:r>
      <w:proofErr w:type="spellStart"/>
      <w:r w:rsidRPr="008D7861">
        <w:rPr>
          <w:rFonts w:ascii="Courier New" w:hAnsi="Courier New" w:cs="Courier New"/>
          <w:lang w:val="en-US"/>
        </w:rPr>
        <w:t>int</w:t>
      </w:r>
      <w:proofErr w:type="spellEnd"/>
      <w:r w:rsidRPr="008D7861">
        <w:rPr>
          <w:rFonts w:ascii="Courier New" w:hAnsi="Courier New" w:cs="Courier New"/>
          <w:lang w:val="en-US"/>
        </w:rPr>
        <w:t xml:space="preserve"> a = 0;</w:t>
      </w:r>
    </w:p>
    <w:p w:rsidR="008D7861" w:rsidRPr="008D7861" w:rsidRDefault="008D7861" w:rsidP="008D7861">
      <w:pPr>
        <w:rPr>
          <w:rFonts w:ascii="Courier New" w:hAnsi="Courier New" w:cs="Courier New"/>
          <w:lang w:val="en-US"/>
        </w:rPr>
      </w:pPr>
      <w:r w:rsidRPr="008D7861">
        <w:rPr>
          <w:rFonts w:ascii="Courier New" w:hAnsi="Courier New" w:cs="Courier New"/>
          <w:lang w:val="en-US"/>
        </w:rPr>
        <w:t xml:space="preserve">    </w:t>
      </w:r>
      <w:proofErr w:type="spellStart"/>
      <w:r w:rsidRPr="008D7861">
        <w:rPr>
          <w:rFonts w:ascii="Courier New" w:hAnsi="Courier New" w:cs="Courier New"/>
          <w:lang w:val="en-US"/>
        </w:rPr>
        <w:t>int</w:t>
      </w:r>
      <w:proofErr w:type="spellEnd"/>
      <w:r w:rsidRPr="008D7861">
        <w:rPr>
          <w:rFonts w:ascii="Courier New" w:hAnsi="Courier New" w:cs="Courier New"/>
          <w:lang w:val="en-US"/>
        </w:rPr>
        <w:t xml:space="preserve"> b = (3 * 2);</w:t>
      </w:r>
    </w:p>
    <w:p w:rsidR="008D7861" w:rsidRPr="008D7861" w:rsidRDefault="008D7861" w:rsidP="008D7861">
      <w:pPr>
        <w:rPr>
          <w:rFonts w:ascii="Courier New" w:hAnsi="Courier New" w:cs="Courier New"/>
          <w:lang w:val="en-US"/>
        </w:rPr>
      </w:pPr>
      <w:r w:rsidRPr="008D7861">
        <w:rPr>
          <w:rFonts w:ascii="Courier New" w:hAnsi="Courier New" w:cs="Courier New"/>
          <w:lang w:val="en-US"/>
        </w:rPr>
        <w:t xml:space="preserve">    </w:t>
      </w:r>
      <w:proofErr w:type="spellStart"/>
      <w:r w:rsidRPr="008D7861">
        <w:rPr>
          <w:rFonts w:ascii="Courier New" w:hAnsi="Courier New" w:cs="Courier New"/>
          <w:lang w:val="en-US"/>
        </w:rPr>
        <w:t>int</w:t>
      </w:r>
      <w:proofErr w:type="spellEnd"/>
      <w:r w:rsidRPr="008D7861">
        <w:rPr>
          <w:rFonts w:ascii="Courier New" w:hAnsi="Courier New" w:cs="Courier New"/>
          <w:lang w:val="en-US"/>
        </w:rPr>
        <w:t xml:space="preserve"> c = 2 * a;</w:t>
      </w:r>
    </w:p>
    <w:p w:rsidR="008D7861" w:rsidRPr="008D7861" w:rsidRDefault="008D7861" w:rsidP="008D7861">
      <w:pPr>
        <w:rPr>
          <w:rFonts w:ascii="Courier New" w:hAnsi="Courier New" w:cs="Courier New"/>
          <w:lang w:val="en-US"/>
        </w:rPr>
      </w:pPr>
    </w:p>
    <w:p w:rsidR="008D7861" w:rsidRPr="008D7861" w:rsidRDefault="008D7861" w:rsidP="008D7861">
      <w:pPr>
        <w:rPr>
          <w:rFonts w:ascii="Courier New" w:hAnsi="Courier New" w:cs="Courier New"/>
          <w:lang w:val="en-US"/>
        </w:rPr>
      </w:pPr>
      <w:r w:rsidRPr="008D7861">
        <w:rPr>
          <w:rFonts w:ascii="Courier New" w:hAnsi="Courier New" w:cs="Courier New"/>
          <w:lang w:val="en-US"/>
        </w:rPr>
        <w:t xml:space="preserve">    if ((a-0*b*1+c-0)&gt;=(2*3+5-3+a-0</w:t>
      </w:r>
      <w:proofErr w:type="gramStart"/>
      <w:r w:rsidRPr="008D7861">
        <w:rPr>
          <w:rFonts w:ascii="Courier New" w:hAnsi="Courier New" w:cs="Courier New"/>
          <w:lang w:val="en-US"/>
        </w:rPr>
        <w:t>)){</w:t>
      </w:r>
      <w:proofErr w:type="gramEnd"/>
    </w:p>
    <w:p w:rsidR="008D7861" w:rsidRPr="003852B0" w:rsidRDefault="008D7861" w:rsidP="008D7861">
      <w:pPr>
        <w:rPr>
          <w:rFonts w:ascii="Courier New" w:hAnsi="Courier New" w:cs="Courier New"/>
          <w:lang w:val="en-US"/>
        </w:rPr>
      </w:pPr>
      <w:r w:rsidRPr="008D786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852B0">
        <w:rPr>
          <w:rFonts w:ascii="Courier New" w:hAnsi="Courier New" w:cs="Courier New"/>
          <w:lang w:val="en-US"/>
        </w:rPr>
        <w:t>msj</w:t>
      </w:r>
      <w:proofErr w:type="spellEnd"/>
      <w:r w:rsidRPr="003852B0">
        <w:rPr>
          <w:rFonts w:ascii="Courier New" w:hAnsi="Courier New" w:cs="Courier New"/>
          <w:lang w:val="en-US"/>
        </w:rPr>
        <w:t xml:space="preserve"> a;</w:t>
      </w:r>
    </w:p>
    <w:p w:rsidR="008D7861" w:rsidRPr="008D7861" w:rsidRDefault="008D7861" w:rsidP="008D7861">
      <w:pPr>
        <w:rPr>
          <w:rFonts w:ascii="Courier New" w:hAnsi="Courier New" w:cs="Courier New"/>
          <w:lang w:val="es-MX"/>
        </w:rPr>
      </w:pPr>
      <w:r w:rsidRPr="003852B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D7861">
        <w:rPr>
          <w:rFonts w:ascii="Courier New" w:hAnsi="Courier New" w:cs="Courier New"/>
          <w:lang w:val="es-MX"/>
        </w:rPr>
        <w:t>msj</w:t>
      </w:r>
      <w:proofErr w:type="spellEnd"/>
      <w:r w:rsidRPr="008D7861">
        <w:rPr>
          <w:rFonts w:ascii="Courier New" w:hAnsi="Courier New" w:cs="Courier New"/>
          <w:lang w:val="es-MX"/>
        </w:rPr>
        <w:t xml:space="preserve"> "Hola, mundo";</w:t>
      </w:r>
    </w:p>
    <w:p w:rsidR="008D7861" w:rsidRPr="008D7861" w:rsidRDefault="008D7861" w:rsidP="008D7861">
      <w:pPr>
        <w:rPr>
          <w:rFonts w:ascii="Courier New" w:hAnsi="Courier New" w:cs="Courier New"/>
          <w:lang w:val="es-MX"/>
        </w:rPr>
      </w:pPr>
      <w:r w:rsidRPr="008D7861">
        <w:rPr>
          <w:rFonts w:ascii="Courier New" w:hAnsi="Courier New" w:cs="Courier New"/>
          <w:lang w:val="es-MX"/>
        </w:rPr>
        <w:t xml:space="preserve">    }</w:t>
      </w:r>
    </w:p>
    <w:p w:rsidR="008D7861" w:rsidRPr="008D7861" w:rsidRDefault="008D7861" w:rsidP="008D7861">
      <w:pPr>
        <w:rPr>
          <w:rFonts w:ascii="Courier New" w:hAnsi="Courier New" w:cs="Courier New"/>
          <w:lang w:val="es-MX"/>
        </w:rPr>
      </w:pPr>
    </w:p>
    <w:p w:rsidR="00866195" w:rsidRPr="008D7861" w:rsidRDefault="008D7861" w:rsidP="008D7861">
      <w:pPr>
        <w:rPr>
          <w:rFonts w:ascii="Courier New" w:hAnsi="Courier New" w:cs="Courier New"/>
          <w:lang w:val="es-MX"/>
        </w:rPr>
      </w:pPr>
      <w:r w:rsidRPr="008D7861">
        <w:rPr>
          <w:rFonts w:ascii="Courier New" w:hAnsi="Courier New" w:cs="Courier New"/>
          <w:lang w:val="es-MX"/>
        </w:rPr>
        <w:t>#</w:t>
      </w:r>
    </w:p>
    <w:p w:rsidR="00866195" w:rsidRPr="008A1CF6" w:rsidRDefault="00866195" w:rsidP="003F560C">
      <w:pPr>
        <w:rPr>
          <w:rFonts w:ascii="Arial" w:hAnsi="Arial" w:cs="Arial"/>
          <w:lang w:val="es-MX"/>
        </w:rPr>
      </w:pPr>
    </w:p>
    <w:p w:rsidR="00AC788E" w:rsidRPr="008A1CF6" w:rsidRDefault="00AC788E" w:rsidP="00AC788E">
      <w:pPr>
        <w:pStyle w:val="Heading1"/>
        <w:rPr>
          <w:rFonts w:ascii="Arial" w:hAnsi="Arial" w:cs="Arial"/>
        </w:rPr>
      </w:pPr>
      <w:bookmarkStart w:id="2" w:name="_Toc499749878"/>
      <w:r w:rsidRPr="008A1CF6">
        <w:rPr>
          <w:rFonts w:ascii="Arial" w:hAnsi="Arial" w:cs="Arial"/>
        </w:rPr>
        <w:t xml:space="preserve">Código </w:t>
      </w:r>
      <w:r w:rsidR="009335D8">
        <w:rPr>
          <w:rFonts w:ascii="Arial" w:hAnsi="Arial" w:cs="Arial"/>
        </w:rPr>
        <w:t>I</w:t>
      </w:r>
      <w:r w:rsidRPr="008A1CF6">
        <w:rPr>
          <w:rFonts w:ascii="Arial" w:hAnsi="Arial" w:cs="Arial"/>
        </w:rPr>
        <w:t>ntermedio</w:t>
      </w:r>
      <w:bookmarkEnd w:id="2"/>
    </w:p>
    <w:p w:rsidR="00866195" w:rsidRPr="008A1CF6" w:rsidRDefault="00866195" w:rsidP="00866195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MX" w:eastAsia="es-MX"/>
        </w:rPr>
      </w:pPr>
    </w:p>
    <w:p w:rsidR="008D7861" w:rsidRPr="008D7861" w:rsidRDefault="008D7861" w:rsidP="008D786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MX" w:eastAsia="es-MX"/>
        </w:rPr>
      </w:pPr>
      <w:r w:rsidRPr="008D7861">
        <w:rPr>
          <w:rFonts w:ascii="Courier New" w:hAnsi="Courier New" w:cs="Courier New"/>
          <w:sz w:val="22"/>
          <w:szCs w:val="22"/>
          <w:lang w:val="es-MX" w:eastAsia="es-MX"/>
        </w:rPr>
        <w:t>a = 0</w:t>
      </w:r>
    </w:p>
    <w:p w:rsidR="008D7861" w:rsidRPr="008D7861" w:rsidRDefault="008D7861" w:rsidP="008D786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MX" w:eastAsia="es-MX"/>
        </w:rPr>
      </w:pPr>
      <w:r w:rsidRPr="008D7861">
        <w:rPr>
          <w:rFonts w:ascii="Courier New" w:hAnsi="Courier New" w:cs="Courier New"/>
          <w:sz w:val="22"/>
          <w:szCs w:val="22"/>
          <w:lang w:val="es-MX" w:eastAsia="es-MX"/>
        </w:rPr>
        <w:t>T1 = 3 * 2</w:t>
      </w:r>
    </w:p>
    <w:p w:rsidR="008D7861" w:rsidRPr="008D7861" w:rsidRDefault="008D7861" w:rsidP="008D786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MX" w:eastAsia="es-MX"/>
        </w:rPr>
      </w:pPr>
      <w:r w:rsidRPr="008D7861">
        <w:rPr>
          <w:rFonts w:ascii="Courier New" w:hAnsi="Courier New" w:cs="Courier New"/>
          <w:sz w:val="22"/>
          <w:szCs w:val="22"/>
          <w:lang w:val="es-MX" w:eastAsia="es-MX"/>
        </w:rPr>
        <w:t>b = T1</w:t>
      </w:r>
    </w:p>
    <w:p w:rsidR="008D7861" w:rsidRPr="008D7861" w:rsidRDefault="008D7861" w:rsidP="008D786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s-MX"/>
        </w:rPr>
      </w:pPr>
      <w:r w:rsidRPr="008D7861">
        <w:rPr>
          <w:rFonts w:ascii="Courier New" w:hAnsi="Courier New" w:cs="Courier New"/>
          <w:sz w:val="22"/>
          <w:szCs w:val="22"/>
          <w:lang w:val="en-US" w:eastAsia="es-MX"/>
        </w:rPr>
        <w:t>T2 = 2 * a</w:t>
      </w:r>
    </w:p>
    <w:p w:rsidR="008D7861" w:rsidRPr="008D7861" w:rsidRDefault="008D7861" w:rsidP="008D786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s-MX"/>
        </w:rPr>
      </w:pPr>
      <w:r w:rsidRPr="008D7861">
        <w:rPr>
          <w:rFonts w:ascii="Courier New" w:hAnsi="Courier New" w:cs="Courier New"/>
          <w:sz w:val="22"/>
          <w:szCs w:val="22"/>
          <w:lang w:val="en-US" w:eastAsia="es-MX"/>
        </w:rPr>
        <w:t>c = T2</w:t>
      </w:r>
    </w:p>
    <w:p w:rsidR="008D7861" w:rsidRPr="008D7861" w:rsidRDefault="008D7861" w:rsidP="008D786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s-MX"/>
        </w:rPr>
      </w:pPr>
      <w:r w:rsidRPr="008D7861">
        <w:rPr>
          <w:rFonts w:ascii="Courier New" w:hAnsi="Courier New" w:cs="Courier New"/>
          <w:sz w:val="22"/>
          <w:szCs w:val="22"/>
          <w:lang w:val="en-US" w:eastAsia="es-MX"/>
        </w:rPr>
        <w:t>T3 = 0 * b</w:t>
      </w:r>
    </w:p>
    <w:p w:rsidR="008D7861" w:rsidRPr="008D7861" w:rsidRDefault="008D7861" w:rsidP="008D786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s-MX"/>
        </w:rPr>
      </w:pPr>
      <w:r w:rsidRPr="008D7861">
        <w:rPr>
          <w:rFonts w:ascii="Courier New" w:hAnsi="Courier New" w:cs="Courier New"/>
          <w:sz w:val="22"/>
          <w:szCs w:val="22"/>
          <w:lang w:val="en-US" w:eastAsia="es-MX"/>
        </w:rPr>
        <w:t>T4 = T3 * 1</w:t>
      </w:r>
    </w:p>
    <w:p w:rsidR="008D7861" w:rsidRPr="008D7861" w:rsidRDefault="008D7861" w:rsidP="008D786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s-MX"/>
        </w:rPr>
      </w:pPr>
      <w:r w:rsidRPr="008D7861">
        <w:rPr>
          <w:rFonts w:ascii="Courier New" w:hAnsi="Courier New" w:cs="Courier New"/>
          <w:sz w:val="22"/>
          <w:szCs w:val="22"/>
          <w:lang w:val="en-US" w:eastAsia="es-MX"/>
        </w:rPr>
        <w:t>T5 = a - T4</w:t>
      </w:r>
    </w:p>
    <w:p w:rsidR="008D7861" w:rsidRPr="008D7861" w:rsidRDefault="008D7861" w:rsidP="008D786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s-MX"/>
        </w:rPr>
      </w:pPr>
      <w:r w:rsidRPr="008D7861">
        <w:rPr>
          <w:rFonts w:ascii="Courier New" w:hAnsi="Courier New" w:cs="Courier New"/>
          <w:sz w:val="22"/>
          <w:szCs w:val="22"/>
          <w:lang w:val="en-US" w:eastAsia="es-MX"/>
        </w:rPr>
        <w:t>T6 = T5 + c</w:t>
      </w:r>
    </w:p>
    <w:p w:rsidR="008D7861" w:rsidRPr="008D7861" w:rsidRDefault="008D7861" w:rsidP="008D786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s-MX"/>
        </w:rPr>
      </w:pPr>
      <w:r w:rsidRPr="008D7861">
        <w:rPr>
          <w:rFonts w:ascii="Courier New" w:hAnsi="Courier New" w:cs="Courier New"/>
          <w:sz w:val="22"/>
          <w:szCs w:val="22"/>
          <w:lang w:val="en-US" w:eastAsia="es-MX"/>
        </w:rPr>
        <w:t>T7 = T6 - 0</w:t>
      </w:r>
    </w:p>
    <w:p w:rsidR="008D7861" w:rsidRPr="008D7861" w:rsidRDefault="008D7861" w:rsidP="008D786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s-MX"/>
        </w:rPr>
      </w:pPr>
      <w:r w:rsidRPr="008D7861">
        <w:rPr>
          <w:rFonts w:ascii="Courier New" w:hAnsi="Courier New" w:cs="Courier New"/>
          <w:sz w:val="22"/>
          <w:szCs w:val="22"/>
          <w:lang w:val="en-US" w:eastAsia="es-MX"/>
        </w:rPr>
        <w:t>T8 = 2 * 3</w:t>
      </w:r>
    </w:p>
    <w:p w:rsidR="008D7861" w:rsidRPr="008D7861" w:rsidRDefault="008D7861" w:rsidP="008D786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s-MX"/>
        </w:rPr>
      </w:pPr>
      <w:r w:rsidRPr="008D7861">
        <w:rPr>
          <w:rFonts w:ascii="Courier New" w:hAnsi="Courier New" w:cs="Courier New"/>
          <w:sz w:val="22"/>
          <w:szCs w:val="22"/>
          <w:lang w:val="en-US" w:eastAsia="es-MX"/>
        </w:rPr>
        <w:t>T9 = T8 + 5</w:t>
      </w:r>
    </w:p>
    <w:p w:rsidR="008D7861" w:rsidRPr="008D7861" w:rsidRDefault="008D7861" w:rsidP="008D786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s-MX"/>
        </w:rPr>
      </w:pPr>
      <w:r w:rsidRPr="008D7861">
        <w:rPr>
          <w:rFonts w:ascii="Courier New" w:hAnsi="Courier New" w:cs="Courier New"/>
          <w:sz w:val="22"/>
          <w:szCs w:val="22"/>
          <w:lang w:val="en-US" w:eastAsia="es-MX"/>
        </w:rPr>
        <w:t>T10 = T9 - 3</w:t>
      </w:r>
    </w:p>
    <w:p w:rsidR="008D7861" w:rsidRPr="008D7861" w:rsidRDefault="008D7861" w:rsidP="008D786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s-MX"/>
        </w:rPr>
      </w:pPr>
      <w:r w:rsidRPr="008D7861">
        <w:rPr>
          <w:rFonts w:ascii="Courier New" w:hAnsi="Courier New" w:cs="Courier New"/>
          <w:sz w:val="22"/>
          <w:szCs w:val="22"/>
          <w:lang w:val="en-US" w:eastAsia="es-MX"/>
        </w:rPr>
        <w:t>T11 = T10 + a</w:t>
      </w:r>
    </w:p>
    <w:p w:rsidR="008D7861" w:rsidRPr="008D7861" w:rsidRDefault="008D7861" w:rsidP="008D786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s-MX"/>
        </w:rPr>
      </w:pPr>
      <w:r w:rsidRPr="008D7861">
        <w:rPr>
          <w:rFonts w:ascii="Courier New" w:hAnsi="Courier New" w:cs="Courier New"/>
          <w:sz w:val="22"/>
          <w:szCs w:val="22"/>
          <w:lang w:val="en-US" w:eastAsia="es-MX"/>
        </w:rPr>
        <w:t>T12 = T11 - 0</w:t>
      </w:r>
    </w:p>
    <w:p w:rsidR="008D7861" w:rsidRPr="008D7861" w:rsidRDefault="008D7861" w:rsidP="008D786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es-MX"/>
        </w:rPr>
      </w:pPr>
      <w:r w:rsidRPr="008D7861">
        <w:rPr>
          <w:rFonts w:ascii="Courier New" w:hAnsi="Courier New" w:cs="Courier New"/>
          <w:sz w:val="22"/>
          <w:szCs w:val="22"/>
          <w:lang w:val="en-US" w:eastAsia="es-MX"/>
        </w:rPr>
        <w:t>IF T7 &gt;= T12 GOTO 10</w:t>
      </w:r>
    </w:p>
    <w:p w:rsidR="008D7861" w:rsidRPr="008D7861" w:rsidRDefault="008D7861" w:rsidP="008D786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MX" w:eastAsia="es-MX"/>
        </w:rPr>
      </w:pPr>
      <w:r w:rsidRPr="008D7861">
        <w:rPr>
          <w:rFonts w:ascii="Courier New" w:hAnsi="Courier New" w:cs="Courier New"/>
          <w:sz w:val="22"/>
          <w:szCs w:val="22"/>
          <w:lang w:val="es-MX" w:eastAsia="es-MX"/>
        </w:rPr>
        <w:t>GOTO 20</w:t>
      </w:r>
    </w:p>
    <w:p w:rsidR="008D7861" w:rsidRPr="008D7861" w:rsidRDefault="008D7861" w:rsidP="008D786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MX" w:eastAsia="es-MX"/>
        </w:rPr>
      </w:pPr>
      <w:r w:rsidRPr="008D7861">
        <w:rPr>
          <w:rFonts w:ascii="Courier New" w:hAnsi="Courier New" w:cs="Courier New"/>
          <w:sz w:val="22"/>
          <w:szCs w:val="22"/>
          <w:lang w:val="es-MX" w:eastAsia="es-MX"/>
        </w:rPr>
        <w:t>10:</w:t>
      </w:r>
    </w:p>
    <w:p w:rsidR="008D7861" w:rsidRPr="008D7861" w:rsidRDefault="008D7861" w:rsidP="008D786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MX" w:eastAsia="es-MX"/>
        </w:rPr>
      </w:pPr>
      <w:r w:rsidRPr="008D7861">
        <w:rPr>
          <w:rFonts w:ascii="Courier New" w:hAnsi="Courier New" w:cs="Courier New"/>
          <w:sz w:val="22"/>
          <w:szCs w:val="22"/>
          <w:lang w:val="es-MX" w:eastAsia="es-MX"/>
        </w:rPr>
        <w:t>PRINT a</w:t>
      </w:r>
    </w:p>
    <w:p w:rsidR="008D7861" w:rsidRPr="008D7861" w:rsidRDefault="008D7861" w:rsidP="008D786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MX" w:eastAsia="es-MX"/>
        </w:rPr>
      </w:pPr>
      <w:r w:rsidRPr="008D7861">
        <w:rPr>
          <w:rFonts w:ascii="Courier New" w:hAnsi="Courier New" w:cs="Courier New"/>
          <w:sz w:val="22"/>
          <w:szCs w:val="22"/>
          <w:lang w:val="es-MX" w:eastAsia="es-MX"/>
        </w:rPr>
        <w:t>PRINT "</w:t>
      </w:r>
      <w:proofErr w:type="gramStart"/>
      <w:r w:rsidRPr="008D7861">
        <w:rPr>
          <w:rFonts w:ascii="Courier New" w:hAnsi="Courier New" w:cs="Courier New"/>
          <w:sz w:val="22"/>
          <w:szCs w:val="22"/>
          <w:lang w:val="es-MX" w:eastAsia="es-MX"/>
        </w:rPr>
        <w:t>Hola ,</w:t>
      </w:r>
      <w:proofErr w:type="gramEnd"/>
      <w:r w:rsidRPr="008D7861">
        <w:rPr>
          <w:rFonts w:ascii="Courier New" w:hAnsi="Courier New" w:cs="Courier New"/>
          <w:sz w:val="22"/>
          <w:szCs w:val="22"/>
          <w:lang w:val="es-MX" w:eastAsia="es-MX"/>
        </w:rPr>
        <w:t xml:space="preserve"> mundo "</w:t>
      </w:r>
    </w:p>
    <w:p w:rsidR="008D7861" w:rsidRPr="008D7861" w:rsidRDefault="008D7861" w:rsidP="008D786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MX" w:eastAsia="es-MX"/>
        </w:rPr>
      </w:pPr>
      <w:r w:rsidRPr="008D7861">
        <w:rPr>
          <w:rFonts w:ascii="Courier New" w:hAnsi="Courier New" w:cs="Courier New"/>
          <w:sz w:val="22"/>
          <w:szCs w:val="22"/>
          <w:lang w:val="es-MX" w:eastAsia="es-MX"/>
        </w:rPr>
        <w:t>GOTO 30</w:t>
      </w:r>
    </w:p>
    <w:p w:rsidR="00866195" w:rsidRPr="008D7861" w:rsidRDefault="008D7861" w:rsidP="008D786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MX" w:eastAsia="es-MX"/>
        </w:rPr>
      </w:pPr>
      <w:r w:rsidRPr="008D7861">
        <w:rPr>
          <w:rFonts w:ascii="Courier New" w:hAnsi="Courier New" w:cs="Courier New"/>
          <w:sz w:val="22"/>
          <w:szCs w:val="22"/>
          <w:lang w:val="es-MX" w:eastAsia="es-MX"/>
        </w:rPr>
        <w:t>20:</w:t>
      </w:r>
    </w:p>
    <w:p w:rsidR="00866195" w:rsidRPr="008A1CF6" w:rsidRDefault="00866195" w:rsidP="00866195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MX" w:eastAsia="es-MX"/>
        </w:rPr>
      </w:pPr>
    </w:p>
    <w:p w:rsidR="006E009B" w:rsidRPr="008A1CF6" w:rsidRDefault="006E009B" w:rsidP="00866195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MX" w:eastAsia="es-MX"/>
        </w:rPr>
      </w:pPr>
    </w:p>
    <w:p w:rsidR="006E009B" w:rsidRPr="008A1CF6" w:rsidRDefault="006E009B" w:rsidP="00866195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MX" w:eastAsia="es-MX"/>
        </w:rPr>
      </w:pPr>
    </w:p>
    <w:p w:rsidR="006E009B" w:rsidRPr="008A1CF6" w:rsidRDefault="006E009B" w:rsidP="00866195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MX" w:eastAsia="es-MX"/>
        </w:rPr>
      </w:pPr>
    </w:p>
    <w:p w:rsidR="006E009B" w:rsidRPr="008A1CF6" w:rsidRDefault="006E009B" w:rsidP="00866195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MX" w:eastAsia="es-MX"/>
        </w:rPr>
      </w:pPr>
    </w:p>
    <w:p w:rsidR="006E009B" w:rsidRPr="008A1CF6" w:rsidRDefault="006E009B" w:rsidP="00866195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MX" w:eastAsia="es-MX"/>
        </w:rPr>
      </w:pPr>
    </w:p>
    <w:p w:rsidR="006E009B" w:rsidRPr="008A1CF6" w:rsidRDefault="006E009B" w:rsidP="00866195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MX" w:eastAsia="es-MX"/>
        </w:rPr>
      </w:pPr>
    </w:p>
    <w:p w:rsidR="006E009B" w:rsidRPr="008A1CF6" w:rsidRDefault="006E009B" w:rsidP="00866195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MX" w:eastAsia="es-MX"/>
        </w:rPr>
      </w:pPr>
    </w:p>
    <w:p w:rsidR="00AC788E" w:rsidRPr="008A1CF6" w:rsidRDefault="00AC788E" w:rsidP="00AC788E">
      <w:pPr>
        <w:pStyle w:val="Heading1"/>
        <w:rPr>
          <w:rFonts w:ascii="Arial" w:hAnsi="Arial" w:cs="Arial"/>
        </w:rPr>
      </w:pPr>
      <w:bookmarkStart w:id="3" w:name="_Toc499749879"/>
      <w:r w:rsidRPr="008A1CF6">
        <w:rPr>
          <w:rFonts w:ascii="Arial" w:hAnsi="Arial" w:cs="Arial"/>
        </w:rPr>
        <w:lastRenderedPageBreak/>
        <w:t>Tabla de símbolos</w:t>
      </w:r>
      <w:bookmarkEnd w:id="3"/>
    </w:p>
    <w:p w:rsidR="00363A54" w:rsidRPr="008A1CF6" w:rsidRDefault="00363A54" w:rsidP="00363A54">
      <w:pPr>
        <w:rPr>
          <w:rFonts w:ascii="Arial" w:hAnsi="Arial" w:cs="Arial"/>
          <w:lang w:val="es-MX"/>
        </w:rPr>
      </w:pPr>
    </w:p>
    <w:tbl>
      <w:tblPr>
        <w:tblpPr w:leftFromText="141" w:rightFromText="141" w:vertAnchor="text" w:tblpXSpec="center" w:tblpY="1"/>
        <w:tblOverlap w:val="never"/>
        <w:tblW w:w="55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301"/>
        <w:gridCol w:w="2268"/>
      </w:tblGrid>
      <w:tr w:rsidR="005B5242" w:rsidTr="005B524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TOKEN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LEXEMA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DESCRIPCION</w:t>
            </w:r>
          </w:p>
        </w:tc>
      </w:tr>
      <w:tr w:rsidR="005B5242" w:rsidTr="005B524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#INICIO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INIT</w:t>
            </w:r>
          </w:p>
        </w:tc>
      </w:tr>
      <w:tr w:rsidR="005B5242" w:rsidTr="005B524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82BB0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ENTERO</w:t>
            </w:r>
          </w:p>
        </w:tc>
      </w:tr>
      <w:tr w:rsidR="005B5242" w:rsidTr="005B524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VARIABLE</w:t>
            </w:r>
          </w:p>
        </w:tc>
      </w:tr>
      <w:tr w:rsidR="005B5242" w:rsidTr="005B524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=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OPERANDO</w:t>
            </w:r>
          </w:p>
        </w:tc>
      </w:tr>
      <w:tr w:rsidR="005B5242" w:rsidTr="005B524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NUMERO ENTERO</w:t>
            </w:r>
          </w:p>
        </w:tc>
      </w:tr>
      <w:tr w:rsidR="005B5242" w:rsidTr="005B524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PUNTO_Y_COMA</w:t>
            </w:r>
          </w:p>
        </w:tc>
      </w:tr>
      <w:tr w:rsidR="005B5242" w:rsidTr="005B524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82BB0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ENTERO</w:t>
            </w:r>
          </w:p>
        </w:tc>
      </w:tr>
      <w:tr w:rsidR="005B5242" w:rsidTr="005B524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VARIABLE</w:t>
            </w:r>
          </w:p>
        </w:tc>
      </w:tr>
      <w:tr w:rsidR="005B5242" w:rsidTr="005B524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=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OPERANDO</w:t>
            </w:r>
          </w:p>
        </w:tc>
      </w:tr>
      <w:tr w:rsidR="005B5242" w:rsidTr="005B524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82BB0">
              <w:rPr>
                <w:rFonts w:ascii="Arial" w:hAnsi="Arial" w:cs="Arial"/>
                <w:sz w:val="20"/>
                <w:szCs w:val="20"/>
              </w:rPr>
              <w:t>( 3</w:t>
            </w:r>
            <w:proofErr w:type="gramEnd"/>
            <w:r w:rsidRPr="00E82BB0">
              <w:rPr>
                <w:rFonts w:ascii="Arial" w:hAnsi="Arial" w:cs="Arial"/>
                <w:sz w:val="20"/>
                <w:szCs w:val="20"/>
              </w:rPr>
              <w:t xml:space="preserve"> * 2 )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EXPRECION</w:t>
            </w:r>
          </w:p>
        </w:tc>
      </w:tr>
      <w:tr w:rsidR="005B5242" w:rsidTr="005B524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PUNTO_Y_COMA</w:t>
            </w:r>
          </w:p>
        </w:tc>
      </w:tr>
      <w:tr w:rsidR="005B5242" w:rsidTr="005B524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82BB0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ENTERO</w:t>
            </w:r>
          </w:p>
        </w:tc>
      </w:tr>
      <w:tr w:rsidR="005B5242" w:rsidTr="005B524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VARIABLE</w:t>
            </w:r>
          </w:p>
        </w:tc>
      </w:tr>
      <w:tr w:rsidR="005B5242" w:rsidTr="005B524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=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OPERANDO</w:t>
            </w:r>
          </w:p>
        </w:tc>
      </w:tr>
      <w:tr w:rsidR="005B5242" w:rsidTr="005B524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2 * 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EXPRECION</w:t>
            </w:r>
          </w:p>
        </w:tc>
      </w:tr>
      <w:tr w:rsidR="005B5242" w:rsidTr="005B524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PUNTO_Y_COMA</w:t>
            </w:r>
          </w:p>
        </w:tc>
      </w:tr>
      <w:tr w:rsidR="005B5242" w:rsidTr="005B524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82BB0">
              <w:rPr>
                <w:rFonts w:ascii="Arial" w:hAnsi="Arial" w:cs="Arial"/>
                <w:sz w:val="20"/>
                <w:szCs w:val="20"/>
              </w:rPr>
              <w:t>if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SI</w:t>
            </w:r>
          </w:p>
        </w:tc>
      </w:tr>
      <w:tr w:rsidR="005B5242" w:rsidTr="005B524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(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AB_PAR</w:t>
            </w:r>
          </w:p>
        </w:tc>
      </w:tr>
      <w:tr w:rsidR="005B5242" w:rsidTr="005B524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(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AB_PAR</w:t>
            </w:r>
          </w:p>
        </w:tc>
      </w:tr>
      <w:tr w:rsidR="005B5242" w:rsidTr="005B524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VARIABLE</w:t>
            </w:r>
          </w:p>
        </w:tc>
      </w:tr>
      <w:tr w:rsidR="005B5242" w:rsidTr="005B524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OPERANDO</w:t>
            </w:r>
          </w:p>
        </w:tc>
      </w:tr>
      <w:tr w:rsidR="005B5242" w:rsidTr="005B524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NUMERO ENTERO</w:t>
            </w:r>
          </w:p>
        </w:tc>
      </w:tr>
      <w:tr w:rsidR="005B5242" w:rsidTr="005B524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OPERANDO</w:t>
            </w:r>
          </w:p>
        </w:tc>
      </w:tr>
      <w:tr w:rsidR="005B5242" w:rsidTr="005B524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VARIABLE</w:t>
            </w:r>
          </w:p>
        </w:tc>
      </w:tr>
      <w:tr w:rsidR="005B5242" w:rsidTr="005B524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OPERANDO</w:t>
            </w:r>
          </w:p>
        </w:tc>
      </w:tr>
      <w:tr w:rsidR="005B5242" w:rsidTr="005B524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NUMERO ENTERO</w:t>
            </w:r>
          </w:p>
        </w:tc>
      </w:tr>
      <w:tr w:rsidR="005B5242" w:rsidTr="005B524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OPERANDO</w:t>
            </w:r>
          </w:p>
        </w:tc>
      </w:tr>
      <w:tr w:rsidR="005B5242" w:rsidTr="005B524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VARIABLE</w:t>
            </w:r>
          </w:p>
        </w:tc>
      </w:tr>
      <w:tr w:rsidR="005B5242" w:rsidTr="005B524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OPERANDO</w:t>
            </w:r>
          </w:p>
        </w:tc>
      </w:tr>
      <w:tr w:rsidR="005B5242" w:rsidTr="005B524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NUMERO ENTERO</w:t>
            </w:r>
          </w:p>
        </w:tc>
      </w:tr>
      <w:tr w:rsidR="005B5242" w:rsidTr="005B524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CERR_PAR</w:t>
            </w:r>
          </w:p>
        </w:tc>
      </w:tr>
      <w:tr w:rsidR="005B5242" w:rsidTr="005B524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&gt;=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COMPARADOR</w:t>
            </w:r>
          </w:p>
        </w:tc>
      </w:tr>
      <w:tr w:rsidR="005B5242" w:rsidTr="005B524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(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AB_PAR</w:t>
            </w:r>
          </w:p>
        </w:tc>
      </w:tr>
      <w:tr w:rsidR="005B5242" w:rsidTr="005B524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NUMERO ENTERO</w:t>
            </w:r>
          </w:p>
        </w:tc>
      </w:tr>
      <w:tr w:rsidR="005B5242" w:rsidTr="005B524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OPERANDO</w:t>
            </w:r>
          </w:p>
        </w:tc>
      </w:tr>
      <w:tr w:rsidR="005B5242" w:rsidTr="005B524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NUMERO ENTERO</w:t>
            </w:r>
          </w:p>
        </w:tc>
      </w:tr>
      <w:tr w:rsidR="005B5242" w:rsidTr="005B524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OPERANDO</w:t>
            </w:r>
          </w:p>
        </w:tc>
      </w:tr>
      <w:tr w:rsidR="005B5242" w:rsidTr="005B524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NUMERO ENTERO</w:t>
            </w:r>
          </w:p>
        </w:tc>
      </w:tr>
      <w:tr w:rsidR="005B5242" w:rsidTr="005B524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OPERANDO</w:t>
            </w:r>
          </w:p>
        </w:tc>
      </w:tr>
      <w:tr w:rsidR="005B5242" w:rsidTr="005B524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NUMERO ENTERO</w:t>
            </w:r>
          </w:p>
        </w:tc>
      </w:tr>
      <w:tr w:rsidR="005B5242" w:rsidTr="005B524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OPERANDO</w:t>
            </w:r>
          </w:p>
        </w:tc>
      </w:tr>
      <w:tr w:rsidR="005B5242" w:rsidTr="005B524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VARIABLE</w:t>
            </w:r>
          </w:p>
        </w:tc>
      </w:tr>
      <w:tr w:rsidR="005B5242" w:rsidTr="005B524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OPERANDO</w:t>
            </w:r>
          </w:p>
        </w:tc>
      </w:tr>
      <w:tr w:rsidR="005B5242" w:rsidTr="005B524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NUMERO ENTERO</w:t>
            </w:r>
          </w:p>
        </w:tc>
      </w:tr>
      <w:tr w:rsidR="005B5242" w:rsidTr="005B524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CERR_PAR</w:t>
            </w:r>
          </w:p>
        </w:tc>
      </w:tr>
      <w:tr w:rsidR="005B5242" w:rsidTr="005B524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CERR_PAR</w:t>
            </w:r>
          </w:p>
        </w:tc>
      </w:tr>
      <w:tr w:rsidR="005B5242" w:rsidTr="005B524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{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AB_LLAVE</w:t>
            </w:r>
          </w:p>
        </w:tc>
      </w:tr>
      <w:tr w:rsidR="005B5242" w:rsidTr="005B524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82BB0">
              <w:rPr>
                <w:rFonts w:ascii="Arial" w:hAnsi="Arial" w:cs="Arial"/>
                <w:sz w:val="20"/>
                <w:szCs w:val="20"/>
              </w:rPr>
              <w:t>msj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MENSAJE</w:t>
            </w:r>
          </w:p>
        </w:tc>
      </w:tr>
      <w:tr w:rsidR="005B5242" w:rsidTr="005B524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VARIABLE</w:t>
            </w:r>
          </w:p>
        </w:tc>
      </w:tr>
      <w:tr w:rsidR="005B5242" w:rsidTr="005B524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PUNTO_Y_COMA</w:t>
            </w:r>
          </w:p>
        </w:tc>
      </w:tr>
      <w:tr w:rsidR="005B5242" w:rsidTr="005B524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82BB0">
              <w:rPr>
                <w:rFonts w:ascii="Arial" w:hAnsi="Arial" w:cs="Arial"/>
                <w:sz w:val="20"/>
                <w:szCs w:val="20"/>
              </w:rPr>
              <w:t>msj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MENSAJE</w:t>
            </w:r>
          </w:p>
        </w:tc>
      </w:tr>
      <w:tr w:rsidR="005B5242" w:rsidTr="005B524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"</w:t>
            </w:r>
            <w:proofErr w:type="gramStart"/>
            <w:r w:rsidRPr="00E82BB0">
              <w:rPr>
                <w:rFonts w:ascii="Arial" w:hAnsi="Arial" w:cs="Arial"/>
                <w:sz w:val="20"/>
                <w:szCs w:val="20"/>
              </w:rPr>
              <w:t>Hola ,</w:t>
            </w:r>
            <w:proofErr w:type="gramEnd"/>
            <w:r w:rsidRPr="00E82BB0">
              <w:rPr>
                <w:rFonts w:ascii="Arial" w:hAnsi="Arial" w:cs="Arial"/>
                <w:sz w:val="20"/>
                <w:szCs w:val="20"/>
              </w:rPr>
              <w:t xml:space="preserve"> mundo "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VALOR TEXTO</w:t>
            </w:r>
          </w:p>
        </w:tc>
      </w:tr>
      <w:tr w:rsidR="005B5242" w:rsidTr="005B524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PUNTO_Y_COMA</w:t>
            </w:r>
          </w:p>
        </w:tc>
      </w:tr>
      <w:tr w:rsidR="005B5242" w:rsidTr="005B524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CERR_LLAVE</w:t>
            </w:r>
          </w:p>
        </w:tc>
      </w:tr>
      <w:tr w:rsidR="005B5242" w:rsidTr="005B524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#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242" w:rsidRPr="00E82BB0" w:rsidRDefault="005B5242" w:rsidP="00E82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2BB0">
              <w:rPr>
                <w:rFonts w:ascii="Arial" w:hAnsi="Arial" w:cs="Arial"/>
                <w:sz w:val="20"/>
                <w:szCs w:val="20"/>
              </w:rPr>
              <w:t>FIN</w:t>
            </w:r>
          </w:p>
        </w:tc>
      </w:tr>
    </w:tbl>
    <w:p w:rsidR="00866195" w:rsidRDefault="005B5242" w:rsidP="00866195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br w:type="textWrapping" w:clear="all"/>
      </w:r>
    </w:p>
    <w:p w:rsidR="00EC0017" w:rsidRPr="008A1CF6" w:rsidRDefault="00EC0017" w:rsidP="00EC0017">
      <w:pPr>
        <w:pStyle w:val="Heading1"/>
        <w:rPr>
          <w:rFonts w:ascii="Arial" w:hAnsi="Arial" w:cs="Arial"/>
        </w:rPr>
      </w:pPr>
      <w:bookmarkStart w:id="4" w:name="_Toc499749880"/>
      <w:r>
        <w:rPr>
          <w:rFonts w:ascii="Arial" w:hAnsi="Arial" w:cs="Arial"/>
        </w:rPr>
        <w:t>Cuádruples</w:t>
      </w:r>
      <w:bookmarkEnd w:id="4"/>
    </w:p>
    <w:p w:rsidR="00866195" w:rsidRDefault="00866195" w:rsidP="00363A54">
      <w:pPr>
        <w:rPr>
          <w:rFonts w:ascii="Arial" w:hAnsi="Arial" w:cs="Arial"/>
          <w:lang w:val="es-MX"/>
        </w:rPr>
      </w:pPr>
    </w:p>
    <w:tbl>
      <w:tblPr>
        <w:tblW w:w="3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7"/>
        <w:gridCol w:w="1097"/>
        <w:gridCol w:w="1030"/>
        <w:gridCol w:w="1041"/>
      </w:tblGrid>
      <w:tr w:rsidR="00EC0017" w:rsidTr="00EC0017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Operador1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Operador2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Operando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Resultado</w:t>
            </w:r>
          </w:p>
        </w:tc>
      </w:tr>
      <w:tr w:rsidR="00EC0017" w:rsidTr="00EC0017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EC0017" w:rsidTr="00EC0017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T1</w:t>
            </w:r>
          </w:p>
        </w:tc>
      </w:tr>
      <w:tr w:rsidR="00EC0017" w:rsidTr="00EC0017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</w:tr>
      <w:tr w:rsidR="00EC0017" w:rsidTr="00EC0017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T2</w:t>
            </w:r>
          </w:p>
        </w:tc>
      </w:tr>
      <w:tr w:rsidR="00EC0017" w:rsidTr="00EC0017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</w:tr>
      <w:tr w:rsidR="00EC0017" w:rsidTr="00EC0017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T3</w:t>
            </w:r>
          </w:p>
        </w:tc>
      </w:tr>
      <w:tr w:rsidR="00EC0017" w:rsidTr="00EC0017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T4</w:t>
            </w:r>
          </w:p>
        </w:tc>
      </w:tr>
      <w:tr w:rsidR="00EC0017" w:rsidTr="00EC0017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T5</w:t>
            </w:r>
          </w:p>
        </w:tc>
      </w:tr>
      <w:tr w:rsidR="00EC0017" w:rsidTr="00EC0017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T6</w:t>
            </w:r>
          </w:p>
        </w:tc>
      </w:tr>
      <w:tr w:rsidR="00EC0017" w:rsidTr="00EC0017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T7</w:t>
            </w:r>
          </w:p>
        </w:tc>
      </w:tr>
      <w:tr w:rsidR="00EC0017" w:rsidTr="00EC0017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T8</w:t>
            </w:r>
          </w:p>
        </w:tc>
      </w:tr>
      <w:tr w:rsidR="00EC0017" w:rsidTr="00EC0017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T9</w:t>
            </w:r>
          </w:p>
        </w:tc>
      </w:tr>
      <w:tr w:rsidR="00EC0017" w:rsidTr="00EC0017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T10</w:t>
            </w:r>
          </w:p>
        </w:tc>
      </w:tr>
      <w:tr w:rsidR="00EC0017" w:rsidTr="00EC0017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T11</w:t>
            </w:r>
          </w:p>
        </w:tc>
      </w:tr>
      <w:tr w:rsidR="00EC0017" w:rsidTr="00EC0017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T12</w:t>
            </w:r>
          </w:p>
        </w:tc>
      </w:tr>
      <w:tr w:rsidR="00EC0017" w:rsidTr="00EC0017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&gt;=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EC0017" w:rsidTr="00EC0017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EC0017" w:rsidTr="00EC0017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EC0017" w:rsidTr="00EC0017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PRINT</w:t>
            </w:r>
          </w:p>
        </w:tc>
      </w:tr>
      <w:tr w:rsidR="00EC0017" w:rsidTr="00EC0017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"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Hola ,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mundo 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PRINT</w:t>
            </w:r>
          </w:p>
        </w:tc>
      </w:tr>
      <w:tr w:rsidR="00EC0017" w:rsidTr="00EC0017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EC0017" w:rsidTr="00EC0017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017" w:rsidRDefault="00EC0017" w:rsidP="00EC00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</w:tbl>
    <w:p w:rsidR="00EC0017" w:rsidRDefault="00EC0017" w:rsidP="00363A54">
      <w:pPr>
        <w:rPr>
          <w:rFonts w:ascii="Arial" w:hAnsi="Arial" w:cs="Arial"/>
          <w:lang w:val="es-MX"/>
        </w:rPr>
      </w:pPr>
    </w:p>
    <w:p w:rsidR="00EC0017" w:rsidRPr="008A1CF6" w:rsidRDefault="00EC0017" w:rsidP="00363A54">
      <w:pPr>
        <w:rPr>
          <w:rFonts w:ascii="Arial" w:hAnsi="Arial" w:cs="Arial"/>
          <w:lang w:val="es-MX"/>
        </w:rPr>
      </w:pPr>
    </w:p>
    <w:p w:rsidR="000462C5" w:rsidRDefault="000462C5">
      <w:pPr>
        <w:rPr>
          <w:rFonts w:ascii="Arial" w:eastAsia="Batang" w:hAnsi="Arial" w:cs="Arial"/>
          <w:b/>
          <w:bCs/>
          <w:sz w:val="40"/>
          <w:szCs w:val="40"/>
          <w:lang w:val="es-MX"/>
        </w:rPr>
      </w:pPr>
      <w:r>
        <w:rPr>
          <w:rFonts w:ascii="Arial" w:hAnsi="Arial" w:cs="Arial"/>
        </w:rPr>
        <w:br w:type="page"/>
      </w:r>
    </w:p>
    <w:p w:rsidR="00AC788E" w:rsidRPr="008A1CF6" w:rsidRDefault="00AC788E" w:rsidP="00AC788E">
      <w:pPr>
        <w:pStyle w:val="Heading1"/>
        <w:rPr>
          <w:rFonts w:ascii="Arial" w:hAnsi="Arial" w:cs="Arial"/>
        </w:rPr>
      </w:pPr>
      <w:bookmarkStart w:id="5" w:name="_Toc499749881"/>
      <w:r w:rsidRPr="008A1CF6">
        <w:rPr>
          <w:rFonts w:ascii="Arial" w:hAnsi="Arial" w:cs="Arial"/>
        </w:rPr>
        <w:lastRenderedPageBreak/>
        <w:t>Salida</w:t>
      </w:r>
      <w:bookmarkEnd w:id="5"/>
    </w:p>
    <w:p w:rsidR="00AC788E" w:rsidRPr="008A1CF6" w:rsidRDefault="00AC788E" w:rsidP="00AC788E">
      <w:pPr>
        <w:rPr>
          <w:rFonts w:ascii="Arial" w:hAnsi="Arial" w:cs="Arial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7"/>
        <w:gridCol w:w="3038"/>
        <w:gridCol w:w="3038"/>
      </w:tblGrid>
      <w:tr w:rsidR="00AC788E" w:rsidRPr="00DD1835" w:rsidTr="00AC788E">
        <w:tc>
          <w:tcPr>
            <w:tcW w:w="3037" w:type="dxa"/>
          </w:tcPr>
          <w:p w:rsidR="00AC788E" w:rsidRPr="00DD1835" w:rsidRDefault="00DE61A8" w:rsidP="00AC788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DD1835">
              <w:rPr>
                <w:rFonts w:ascii="Arial" w:hAnsi="Arial" w:cs="Arial"/>
                <w:b/>
                <w:sz w:val="20"/>
                <w:szCs w:val="20"/>
                <w:lang w:val="es-MX"/>
              </w:rPr>
              <w:t>Elemento</w:t>
            </w:r>
          </w:p>
        </w:tc>
        <w:tc>
          <w:tcPr>
            <w:tcW w:w="3038" w:type="dxa"/>
          </w:tcPr>
          <w:p w:rsidR="00AC788E" w:rsidRPr="00DD1835" w:rsidRDefault="00AC788E" w:rsidP="00AC788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DD1835">
              <w:rPr>
                <w:rFonts w:ascii="Arial" w:hAnsi="Arial" w:cs="Arial"/>
                <w:b/>
                <w:sz w:val="20"/>
                <w:szCs w:val="20"/>
                <w:lang w:val="es-MX"/>
              </w:rPr>
              <w:t>Código ensamblador</w:t>
            </w:r>
          </w:p>
        </w:tc>
        <w:tc>
          <w:tcPr>
            <w:tcW w:w="3038" w:type="dxa"/>
          </w:tcPr>
          <w:p w:rsidR="00AC788E" w:rsidRPr="00DD1835" w:rsidRDefault="00AC788E" w:rsidP="00AC788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DD1835">
              <w:rPr>
                <w:rFonts w:ascii="Arial" w:hAnsi="Arial" w:cs="Arial"/>
                <w:b/>
                <w:sz w:val="20"/>
                <w:szCs w:val="20"/>
                <w:lang w:val="es-MX"/>
              </w:rPr>
              <w:t>Salida</w:t>
            </w:r>
          </w:p>
        </w:tc>
      </w:tr>
      <w:tr w:rsidR="00866195" w:rsidRPr="00DD1835" w:rsidTr="00AC788E">
        <w:tc>
          <w:tcPr>
            <w:tcW w:w="3037" w:type="dxa"/>
          </w:tcPr>
          <w:p w:rsidR="00866195" w:rsidRPr="00DD1835" w:rsidRDefault="00866195" w:rsidP="00AC78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>Encabezado</w:t>
            </w:r>
          </w:p>
        </w:tc>
        <w:tc>
          <w:tcPr>
            <w:tcW w:w="3038" w:type="dxa"/>
          </w:tcPr>
          <w:p w:rsidR="00D3786D" w:rsidRPr="00D3786D" w:rsidRDefault="00D3786D" w:rsidP="00D3786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3786D">
              <w:rPr>
                <w:rFonts w:ascii="Arial" w:hAnsi="Arial" w:cs="Arial"/>
                <w:sz w:val="20"/>
                <w:szCs w:val="20"/>
                <w:lang w:val="en-US"/>
              </w:rPr>
              <w:t>org 100h\n</w:t>
            </w:r>
          </w:p>
          <w:p w:rsidR="00D3786D" w:rsidRPr="00D3786D" w:rsidRDefault="00D3786D" w:rsidP="00D3786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3786D">
              <w:rPr>
                <w:rFonts w:ascii="Arial" w:hAnsi="Arial" w:cs="Arial"/>
                <w:sz w:val="20"/>
                <w:szCs w:val="20"/>
                <w:lang w:val="en-US"/>
              </w:rPr>
              <w:t>include 'emu8086.inc'\n</w:t>
            </w:r>
          </w:p>
          <w:p w:rsidR="00D3786D" w:rsidRPr="00D3786D" w:rsidRDefault="00D3786D" w:rsidP="00D3786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3786D">
              <w:rPr>
                <w:rFonts w:ascii="Arial" w:hAnsi="Arial" w:cs="Arial"/>
                <w:sz w:val="20"/>
                <w:szCs w:val="20"/>
                <w:lang w:val="en-US"/>
              </w:rPr>
              <w:t>DEFINE_PRINT_STRING</w:t>
            </w:r>
            <w:r w:rsidRPr="00D3786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:rsidR="00D3786D" w:rsidRPr="00D3786D" w:rsidRDefault="00D3786D" w:rsidP="00D3786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3786D">
              <w:rPr>
                <w:rFonts w:ascii="Arial" w:hAnsi="Arial" w:cs="Arial"/>
                <w:sz w:val="20"/>
                <w:szCs w:val="20"/>
                <w:lang w:val="en-US"/>
              </w:rPr>
              <w:t>DEFINE_PRINT_NUM</w:t>
            </w:r>
          </w:p>
          <w:p w:rsidR="00D3786D" w:rsidRPr="00D3786D" w:rsidRDefault="00D3786D" w:rsidP="00D3786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3786D">
              <w:rPr>
                <w:rFonts w:ascii="Arial" w:hAnsi="Arial" w:cs="Arial"/>
                <w:sz w:val="20"/>
                <w:szCs w:val="20"/>
                <w:lang w:val="en-US"/>
              </w:rPr>
              <w:t>DEFINE_SCAN_NUM</w:t>
            </w:r>
          </w:p>
          <w:p w:rsidR="00866195" w:rsidRDefault="00D3786D" w:rsidP="00D3786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3786D">
              <w:rPr>
                <w:rFonts w:ascii="Arial" w:hAnsi="Arial" w:cs="Arial"/>
                <w:sz w:val="20"/>
                <w:szCs w:val="20"/>
                <w:lang w:val="en-US"/>
              </w:rPr>
              <w:t>DEFINE_PRINT_NUM_UNS</w:t>
            </w:r>
          </w:p>
          <w:p w:rsidR="0095111B" w:rsidRPr="00DD1835" w:rsidRDefault="0095111B" w:rsidP="00D3786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5111B">
              <w:rPr>
                <w:rFonts w:ascii="Arial" w:hAnsi="Arial" w:cs="Arial"/>
                <w:sz w:val="20"/>
                <w:szCs w:val="20"/>
                <w:lang w:val="en-US"/>
              </w:rPr>
              <w:t>TITLE</w:t>
            </w:r>
          </w:p>
          <w:p w:rsidR="00866195" w:rsidRPr="00DD1835" w:rsidRDefault="00866195" w:rsidP="00AC788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DD1835">
              <w:rPr>
                <w:rFonts w:ascii="Arial" w:hAnsi="Arial" w:cs="Arial"/>
                <w:sz w:val="20"/>
                <w:szCs w:val="20"/>
                <w:lang w:val="en-US"/>
              </w:rPr>
              <w:t>.MODEL</w:t>
            </w:r>
            <w:proofErr w:type="gramEnd"/>
            <w:r w:rsidRPr="00DD1835">
              <w:rPr>
                <w:rFonts w:ascii="Arial" w:hAnsi="Arial" w:cs="Arial"/>
                <w:sz w:val="20"/>
                <w:szCs w:val="20"/>
                <w:lang w:val="en-US"/>
              </w:rPr>
              <w:t xml:space="preserve"> SMALL</w:t>
            </w:r>
          </w:p>
          <w:p w:rsidR="00866195" w:rsidRPr="00DD1835" w:rsidRDefault="00866195" w:rsidP="00AC788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DD1835">
              <w:rPr>
                <w:rFonts w:ascii="Arial" w:hAnsi="Arial" w:cs="Arial"/>
                <w:sz w:val="20"/>
                <w:szCs w:val="20"/>
                <w:lang w:val="en-US"/>
              </w:rPr>
              <w:t>.STACK</w:t>
            </w:r>
            <w:proofErr w:type="gramEnd"/>
            <w:r w:rsidRPr="00DD1835">
              <w:rPr>
                <w:rFonts w:ascii="Arial" w:hAnsi="Arial" w:cs="Arial"/>
                <w:sz w:val="20"/>
                <w:szCs w:val="20"/>
                <w:lang w:val="en-US"/>
              </w:rPr>
              <w:t xml:space="preserve"> 64</w:t>
            </w:r>
            <w:r w:rsidR="0095111B">
              <w:rPr>
                <w:rFonts w:ascii="Arial" w:hAnsi="Arial" w:cs="Arial"/>
                <w:sz w:val="20"/>
                <w:szCs w:val="20"/>
                <w:lang w:val="en-US"/>
              </w:rPr>
              <w:t>M</w:t>
            </w:r>
          </w:p>
          <w:p w:rsidR="00866195" w:rsidRPr="00DD1835" w:rsidRDefault="00866195" w:rsidP="00AC788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n-US"/>
              </w:rPr>
              <w:t>.DATA</w:t>
            </w:r>
          </w:p>
          <w:p w:rsidR="00866195" w:rsidRPr="00DD1835" w:rsidRDefault="00866195" w:rsidP="00AC788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DD1835">
              <w:rPr>
                <w:rFonts w:ascii="Arial" w:hAnsi="Arial" w:cs="Arial"/>
                <w:sz w:val="20"/>
                <w:szCs w:val="20"/>
                <w:lang w:val="en-US"/>
              </w:rPr>
              <w:t>.CODE</w:t>
            </w:r>
            <w:proofErr w:type="gramEnd"/>
          </w:p>
          <w:p w:rsidR="00866195" w:rsidRPr="00DD1835" w:rsidRDefault="00866195" w:rsidP="00AC788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n-US"/>
              </w:rPr>
              <w:t>END</w:t>
            </w:r>
          </w:p>
        </w:tc>
        <w:tc>
          <w:tcPr>
            <w:tcW w:w="3038" w:type="dxa"/>
            <w:vMerge w:val="restart"/>
          </w:tcPr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org 100h</w:t>
            </w:r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include 'emu8086.inc'</w:t>
            </w:r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DEFINE_PRINT_STRING</w:t>
            </w:r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DEFINE_PRINT_NUM</w:t>
            </w:r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DEFINE_SCAN_NUM</w:t>
            </w:r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DEFINE_PRINT_NUM_UNS</w:t>
            </w:r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 xml:space="preserve">TITLE </w:t>
            </w:r>
            <w:proofErr w:type="spellStart"/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Codigo</w:t>
            </w:r>
            <w:proofErr w:type="spellEnd"/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Ensamblador</w:t>
            </w:r>
            <w:proofErr w:type="spellEnd"/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proofErr w:type="gramStart"/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.MODEL</w:t>
            </w:r>
            <w:proofErr w:type="gramEnd"/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 xml:space="preserve"> SMALL</w:t>
            </w:r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proofErr w:type="gramStart"/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.STACK</w:t>
            </w:r>
            <w:proofErr w:type="gramEnd"/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 xml:space="preserve"> 64M</w:t>
            </w:r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.DATA</w:t>
            </w:r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 xml:space="preserve">a </w:t>
            </w:r>
            <w:proofErr w:type="spellStart"/>
            <w:proofErr w:type="gramStart"/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dw</w:t>
            </w:r>
            <w:proofErr w:type="spellEnd"/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 xml:space="preserve"> ?</w:t>
            </w:r>
            <w:proofErr w:type="gramEnd"/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 xml:space="preserve">b </w:t>
            </w:r>
            <w:proofErr w:type="spellStart"/>
            <w:proofErr w:type="gramStart"/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dw</w:t>
            </w:r>
            <w:proofErr w:type="spellEnd"/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 xml:space="preserve"> ?</w:t>
            </w:r>
            <w:proofErr w:type="gramEnd"/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 xml:space="preserve">T2 </w:t>
            </w:r>
            <w:proofErr w:type="spellStart"/>
            <w:proofErr w:type="gramStart"/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dw</w:t>
            </w:r>
            <w:proofErr w:type="spellEnd"/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 xml:space="preserve"> ?</w:t>
            </w:r>
            <w:proofErr w:type="gramEnd"/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 xml:space="preserve">c </w:t>
            </w:r>
            <w:proofErr w:type="spellStart"/>
            <w:proofErr w:type="gramStart"/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dw</w:t>
            </w:r>
            <w:proofErr w:type="spellEnd"/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 xml:space="preserve"> ?</w:t>
            </w:r>
            <w:proofErr w:type="gramEnd"/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 xml:space="preserve">T5 </w:t>
            </w:r>
            <w:proofErr w:type="spellStart"/>
            <w:proofErr w:type="gramStart"/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dw</w:t>
            </w:r>
            <w:proofErr w:type="spellEnd"/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 xml:space="preserve"> ?</w:t>
            </w:r>
            <w:proofErr w:type="gramEnd"/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 xml:space="preserve">T6 </w:t>
            </w:r>
            <w:proofErr w:type="spellStart"/>
            <w:proofErr w:type="gramStart"/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dw</w:t>
            </w:r>
            <w:proofErr w:type="spellEnd"/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 xml:space="preserve"> ?</w:t>
            </w:r>
            <w:proofErr w:type="gramEnd"/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s-MX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s-MX" w:eastAsia="es-MX"/>
              </w:rPr>
              <w:t xml:space="preserve">T7 </w:t>
            </w:r>
            <w:proofErr w:type="spellStart"/>
            <w:proofErr w:type="gramStart"/>
            <w:r w:rsidRPr="00D40733">
              <w:rPr>
                <w:rFonts w:ascii="Courier New" w:hAnsi="Courier New" w:cs="Courier New"/>
                <w:sz w:val="20"/>
                <w:szCs w:val="20"/>
                <w:lang w:val="es-MX" w:eastAsia="es-MX"/>
              </w:rPr>
              <w:t>dw</w:t>
            </w:r>
            <w:proofErr w:type="spellEnd"/>
            <w:r w:rsidRPr="00D40733">
              <w:rPr>
                <w:rFonts w:ascii="Courier New" w:hAnsi="Courier New" w:cs="Courier New"/>
                <w:sz w:val="20"/>
                <w:szCs w:val="20"/>
                <w:lang w:val="es-MX" w:eastAsia="es-MX"/>
              </w:rPr>
              <w:t xml:space="preserve"> ?</w:t>
            </w:r>
            <w:proofErr w:type="gramEnd"/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s-MX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s-MX" w:eastAsia="es-MX"/>
              </w:rPr>
              <w:t xml:space="preserve">T11 </w:t>
            </w:r>
            <w:proofErr w:type="spellStart"/>
            <w:proofErr w:type="gramStart"/>
            <w:r w:rsidRPr="00D40733">
              <w:rPr>
                <w:rFonts w:ascii="Courier New" w:hAnsi="Courier New" w:cs="Courier New"/>
                <w:sz w:val="20"/>
                <w:szCs w:val="20"/>
                <w:lang w:val="es-MX" w:eastAsia="es-MX"/>
              </w:rPr>
              <w:t>dw</w:t>
            </w:r>
            <w:proofErr w:type="spellEnd"/>
            <w:r w:rsidRPr="00D40733">
              <w:rPr>
                <w:rFonts w:ascii="Courier New" w:hAnsi="Courier New" w:cs="Courier New"/>
                <w:sz w:val="20"/>
                <w:szCs w:val="20"/>
                <w:lang w:val="es-MX" w:eastAsia="es-MX"/>
              </w:rPr>
              <w:t xml:space="preserve"> ?</w:t>
            </w:r>
            <w:proofErr w:type="gramEnd"/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s-MX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s-MX" w:eastAsia="es-MX"/>
              </w:rPr>
              <w:t xml:space="preserve">T12 </w:t>
            </w:r>
            <w:proofErr w:type="spellStart"/>
            <w:proofErr w:type="gramStart"/>
            <w:r w:rsidRPr="00D40733">
              <w:rPr>
                <w:rFonts w:ascii="Courier New" w:hAnsi="Courier New" w:cs="Courier New"/>
                <w:sz w:val="20"/>
                <w:szCs w:val="20"/>
                <w:lang w:val="es-MX" w:eastAsia="es-MX"/>
              </w:rPr>
              <w:t>dw</w:t>
            </w:r>
            <w:proofErr w:type="spellEnd"/>
            <w:r w:rsidRPr="00D40733">
              <w:rPr>
                <w:rFonts w:ascii="Courier New" w:hAnsi="Courier New" w:cs="Courier New"/>
                <w:sz w:val="20"/>
                <w:szCs w:val="20"/>
                <w:lang w:val="es-MX" w:eastAsia="es-MX"/>
              </w:rPr>
              <w:t xml:space="preserve"> ?</w:t>
            </w:r>
            <w:proofErr w:type="gramEnd"/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s-MX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s-MX" w:eastAsia="es-MX"/>
              </w:rPr>
              <w:t xml:space="preserve">msj1 </w:t>
            </w:r>
            <w:proofErr w:type="spellStart"/>
            <w:r w:rsidRPr="00D40733">
              <w:rPr>
                <w:rFonts w:ascii="Courier New" w:hAnsi="Courier New" w:cs="Courier New"/>
                <w:sz w:val="20"/>
                <w:szCs w:val="20"/>
                <w:lang w:val="es-MX" w:eastAsia="es-MX"/>
              </w:rPr>
              <w:t>db</w:t>
            </w:r>
            <w:proofErr w:type="spellEnd"/>
            <w:r w:rsidRPr="00D40733">
              <w:rPr>
                <w:rFonts w:ascii="Courier New" w:hAnsi="Courier New" w:cs="Courier New"/>
                <w:sz w:val="20"/>
                <w:szCs w:val="20"/>
                <w:lang w:val="es-MX" w:eastAsia="es-MX"/>
              </w:rPr>
              <w:t xml:space="preserve"> 10,13,"</w:t>
            </w:r>
            <w:proofErr w:type="gramStart"/>
            <w:r w:rsidRPr="00D40733">
              <w:rPr>
                <w:rFonts w:ascii="Courier New" w:hAnsi="Courier New" w:cs="Courier New"/>
                <w:sz w:val="20"/>
                <w:szCs w:val="20"/>
                <w:lang w:val="es-MX" w:eastAsia="es-MX"/>
              </w:rPr>
              <w:t>Hola ,</w:t>
            </w:r>
            <w:proofErr w:type="gramEnd"/>
            <w:r w:rsidRPr="00D40733">
              <w:rPr>
                <w:rFonts w:ascii="Courier New" w:hAnsi="Courier New" w:cs="Courier New"/>
                <w:sz w:val="20"/>
                <w:szCs w:val="20"/>
                <w:lang w:val="es-MX" w:eastAsia="es-MX"/>
              </w:rPr>
              <w:t xml:space="preserve"> mundo "  ,'$'</w:t>
            </w:r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s-MX" w:eastAsia="es-MX"/>
              </w:rPr>
            </w:pPr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s-MX" w:eastAsia="es-MX"/>
              </w:rPr>
            </w:pPr>
            <w:proofErr w:type="gramStart"/>
            <w:r w:rsidRPr="00D40733">
              <w:rPr>
                <w:rFonts w:ascii="Courier New" w:hAnsi="Courier New" w:cs="Courier New"/>
                <w:sz w:val="20"/>
                <w:szCs w:val="20"/>
                <w:lang w:val="es-MX" w:eastAsia="es-MX"/>
              </w:rPr>
              <w:t>.CODE</w:t>
            </w:r>
            <w:proofErr w:type="gramEnd"/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proofErr w:type="spellStart"/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inicio</w:t>
            </w:r>
            <w:proofErr w:type="spellEnd"/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 xml:space="preserve"> PROC FAR</w:t>
            </w:r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 xml:space="preserve">MOV </w:t>
            </w:r>
            <w:proofErr w:type="spellStart"/>
            <w:proofErr w:type="gramStart"/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AX,@</w:t>
            </w:r>
            <w:proofErr w:type="gramEnd"/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data</w:t>
            </w:r>
            <w:proofErr w:type="spellEnd"/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 xml:space="preserve">MOV </w:t>
            </w:r>
            <w:proofErr w:type="gramStart"/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DS,AX</w:t>
            </w:r>
            <w:proofErr w:type="gramEnd"/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MOV AX,0</w:t>
            </w:r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 xml:space="preserve">MOV </w:t>
            </w:r>
            <w:proofErr w:type="spellStart"/>
            <w:proofErr w:type="gramStart"/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a,AX</w:t>
            </w:r>
            <w:proofErr w:type="spellEnd"/>
            <w:proofErr w:type="gramEnd"/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MOV AX,6</w:t>
            </w:r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 xml:space="preserve">MOV </w:t>
            </w:r>
            <w:proofErr w:type="spellStart"/>
            <w:proofErr w:type="gramStart"/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b,AX</w:t>
            </w:r>
            <w:proofErr w:type="spellEnd"/>
            <w:proofErr w:type="gramEnd"/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 xml:space="preserve">MOV </w:t>
            </w:r>
            <w:proofErr w:type="spellStart"/>
            <w:proofErr w:type="gramStart"/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AX,a</w:t>
            </w:r>
            <w:proofErr w:type="spellEnd"/>
            <w:proofErr w:type="gramEnd"/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 xml:space="preserve">ADD </w:t>
            </w:r>
            <w:proofErr w:type="spellStart"/>
            <w:proofErr w:type="gramStart"/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AX,a</w:t>
            </w:r>
            <w:proofErr w:type="spellEnd"/>
            <w:proofErr w:type="gramEnd"/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MOV T</w:t>
            </w:r>
            <w:proofErr w:type="gramStart"/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2,AX</w:t>
            </w:r>
            <w:proofErr w:type="gramEnd"/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 xml:space="preserve">MOV </w:t>
            </w:r>
            <w:proofErr w:type="gramStart"/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AX,T</w:t>
            </w:r>
            <w:proofErr w:type="gramEnd"/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2</w:t>
            </w:r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 xml:space="preserve">MOV </w:t>
            </w:r>
            <w:proofErr w:type="spellStart"/>
            <w:proofErr w:type="gramStart"/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c,AX</w:t>
            </w:r>
            <w:proofErr w:type="spellEnd"/>
            <w:proofErr w:type="gramEnd"/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 xml:space="preserve">MOV </w:t>
            </w:r>
            <w:proofErr w:type="spellStart"/>
            <w:proofErr w:type="gramStart"/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AX,a</w:t>
            </w:r>
            <w:proofErr w:type="spellEnd"/>
            <w:proofErr w:type="gramEnd"/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SUB AX,0</w:t>
            </w:r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MOV T</w:t>
            </w:r>
            <w:proofErr w:type="gramStart"/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5,AX</w:t>
            </w:r>
            <w:proofErr w:type="gramEnd"/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 xml:space="preserve">MOV </w:t>
            </w:r>
            <w:proofErr w:type="gramStart"/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AX,T</w:t>
            </w:r>
            <w:proofErr w:type="gramEnd"/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5</w:t>
            </w:r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 xml:space="preserve">ADD </w:t>
            </w:r>
            <w:proofErr w:type="spellStart"/>
            <w:proofErr w:type="gramStart"/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AX,c</w:t>
            </w:r>
            <w:proofErr w:type="spellEnd"/>
            <w:proofErr w:type="gramEnd"/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MOV T</w:t>
            </w:r>
            <w:proofErr w:type="gramStart"/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6,AX</w:t>
            </w:r>
            <w:proofErr w:type="gramEnd"/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lastRenderedPageBreak/>
              <w:t xml:space="preserve">MOV </w:t>
            </w:r>
            <w:proofErr w:type="gramStart"/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AX,T</w:t>
            </w:r>
            <w:proofErr w:type="gramEnd"/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6</w:t>
            </w:r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SUB AX,0</w:t>
            </w:r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MOV T</w:t>
            </w:r>
            <w:proofErr w:type="gramStart"/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7,AX</w:t>
            </w:r>
            <w:proofErr w:type="gramEnd"/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MOV AX,8</w:t>
            </w:r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 xml:space="preserve">ADD </w:t>
            </w:r>
            <w:proofErr w:type="spellStart"/>
            <w:proofErr w:type="gramStart"/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AX,a</w:t>
            </w:r>
            <w:proofErr w:type="spellEnd"/>
            <w:proofErr w:type="gramEnd"/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MOV T</w:t>
            </w:r>
            <w:proofErr w:type="gramStart"/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11,AX</w:t>
            </w:r>
            <w:proofErr w:type="gramEnd"/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 xml:space="preserve">MOV </w:t>
            </w:r>
            <w:proofErr w:type="gramStart"/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AX,T</w:t>
            </w:r>
            <w:proofErr w:type="gramEnd"/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11</w:t>
            </w:r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SUB AX,0</w:t>
            </w:r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MOV T</w:t>
            </w:r>
            <w:proofErr w:type="gramStart"/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12,AX</w:t>
            </w:r>
            <w:proofErr w:type="gramEnd"/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 xml:space="preserve">MOV </w:t>
            </w:r>
            <w:proofErr w:type="gramStart"/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CX,T</w:t>
            </w:r>
            <w:proofErr w:type="gramEnd"/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7</w:t>
            </w:r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 xml:space="preserve">CMP </w:t>
            </w:r>
            <w:proofErr w:type="gramStart"/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CX,T</w:t>
            </w:r>
            <w:proofErr w:type="gramEnd"/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12</w:t>
            </w:r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JAE A10</w:t>
            </w:r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JMP A20</w:t>
            </w:r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A20:</w:t>
            </w:r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A10:</w:t>
            </w:r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 xml:space="preserve">MOV </w:t>
            </w:r>
            <w:proofErr w:type="spellStart"/>
            <w:proofErr w:type="gramStart"/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AX,a</w:t>
            </w:r>
            <w:proofErr w:type="spellEnd"/>
            <w:proofErr w:type="gramEnd"/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CALL PRINT_NUM</w:t>
            </w:r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MOV AH,09h</w:t>
            </w:r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 xml:space="preserve">LEA </w:t>
            </w:r>
            <w:proofErr w:type="gramStart"/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DX,msj</w:t>
            </w:r>
            <w:proofErr w:type="gramEnd"/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1</w:t>
            </w:r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INT 21h</w:t>
            </w:r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A30:</w:t>
            </w:r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JA A20</w:t>
            </w:r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MOV AH,4CH</w:t>
            </w:r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INT 21h</w:t>
            </w:r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proofErr w:type="spellStart"/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inicio</w:t>
            </w:r>
            <w:proofErr w:type="spellEnd"/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 xml:space="preserve"> ENDP</w:t>
            </w:r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END</w:t>
            </w:r>
          </w:p>
          <w:p w:rsidR="003852B0" w:rsidRPr="00D40733" w:rsidRDefault="003852B0" w:rsidP="003852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</w:pPr>
            <w:r w:rsidRPr="00D40733">
              <w:rPr>
                <w:rFonts w:ascii="Courier New" w:hAnsi="Courier New" w:cs="Courier New"/>
                <w:sz w:val="20"/>
                <w:szCs w:val="20"/>
                <w:lang w:val="en-US" w:eastAsia="es-MX"/>
              </w:rPr>
              <w:t>ret</w:t>
            </w:r>
          </w:p>
          <w:p w:rsidR="00866195" w:rsidRPr="00DD1835" w:rsidRDefault="00866195" w:rsidP="0086619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866195" w:rsidRPr="00DD1835" w:rsidTr="00AC788E">
        <w:tc>
          <w:tcPr>
            <w:tcW w:w="3037" w:type="dxa"/>
          </w:tcPr>
          <w:p w:rsidR="00866195" w:rsidRPr="00DD1835" w:rsidRDefault="00866195" w:rsidP="00AC78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>Variables</w:t>
            </w:r>
          </w:p>
        </w:tc>
        <w:tc>
          <w:tcPr>
            <w:tcW w:w="3038" w:type="dxa"/>
          </w:tcPr>
          <w:p w:rsidR="00866195" w:rsidRPr="00DD1835" w:rsidRDefault="00866195" w:rsidP="00AC78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 xml:space="preserve">n </w:t>
            </w:r>
            <w:proofErr w:type="spellStart"/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>db</w:t>
            </w:r>
            <w:proofErr w:type="spellEnd"/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 xml:space="preserve"> 0</w:t>
            </w:r>
          </w:p>
        </w:tc>
        <w:tc>
          <w:tcPr>
            <w:tcW w:w="3038" w:type="dxa"/>
            <w:vMerge/>
          </w:tcPr>
          <w:p w:rsidR="00866195" w:rsidRPr="00DD1835" w:rsidRDefault="00866195" w:rsidP="00AC78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866195" w:rsidRPr="00DD1835" w:rsidTr="00AC788E">
        <w:tc>
          <w:tcPr>
            <w:tcW w:w="3037" w:type="dxa"/>
          </w:tcPr>
          <w:p w:rsidR="00866195" w:rsidRPr="00DD1835" w:rsidRDefault="00866195" w:rsidP="00AC78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>Mensajes</w:t>
            </w:r>
          </w:p>
        </w:tc>
        <w:tc>
          <w:tcPr>
            <w:tcW w:w="3038" w:type="dxa"/>
          </w:tcPr>
          <w:p w:rsidR="00866195" w:rsidRPr="00DD1835" w:rsidRDefault="00866195" w:rsidP="00AC78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>num</w:t>
            </w:r>
            <w:proofErr w:type="spellEnd"/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>db</w:t>
            </w:r>
            <w:proofErr w:type="spellEnd"/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 xml:space="preserve"> 10,13, “n”, ‘$’</w:t>
            </w:r>
          </w:p>
        </w:tc>
        <w:tc>
          <w:tcPr>
            <w:tcW w:w="3038" w:type="dxa"/>
            <w:vMerge/>
          </w:tcPr>
          <w:p w:rsidR="00866195" w:rsidRPr="00DD1835" w:rsidRDefault="00866195" w:rsidP="00AC78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866195" w:rsidRPr="00DD1835" w:rsidTr="00AC788E">
        <w:tc>
          <w:tcPr>
            <w:tcW w:w="3037" w:type="dxa"/>
          </w:tcPr>
          <w:p w:rsidR="00866195" w:rsidRPr="00DD1835" w:rsidRDefault="00866195" w:rsidP="00AC78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>Constante</w:t>
            </w:r>
          </w:p>
        </w:tc>
        <w:tc>
          <w:tcPr>
            <w:tcW w:w="3038" w:type="dxa"/>
          </w:tcPr>
          <w:p w:rsidR="00866195" w:rsidRPr="00DD1835" w:rsidRDefault="00866195" w:rsidP="00AC78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 xml:space="preserve">n </w:t>
            </w:r>
            <w:proofErr w:type="spellStart"/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>db</w:t>
            </w:r>
            <w:proofErr w:type="spellEnd"/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 xml:space="preserve"> va</w:t>
            </w:r>
          </w:p>
        </w:tc>
        <w:tc>
          <w:tcPr>
            <w:tcW w:w="3038" w:type="dxa"/>
            <w:vMerge/>
          </w:tcPr>
          <w:p w:rsidR="00866195" w:rsidRPr="00DD1835" w:rsidRDefault="00866195" w:rsidP="00AC78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866195" w:rsidRPr="00DD1835" w:rsidTr="00AC788E">
        <w:tc>
          <w:tcPr>
            <w:tcW w:w="3037" w:type="dxa"/>
          </w:tcPr>
          <w:p w:rsidR="00866195" w:rsidRPr="00DD1835" w:rsidRDefault="00866195" w:rsidP="00AC78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gramStart"/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  <w:r w:rsidR="0093277A">
              <w:rPr>
                <w:rFonts w:ascii="Arial" w:hAnsi="Arial" w:cs="Arial"/>
                <w:sz w:val="20"/>
                <w:szCs w:val="20"/>
                <w:lang w:val="es-MX"/>
              </w:rPr>
              <w:t>CODE</w:t>
            </w:r>
            <w:proofErr w:type="gramEnd"/>
          </w:p>
        </w:tc>
        <w:tc>
          <w:tcPr>
            <w:tcW w:w="3038" w:type="dxa"/>
          </w:tcPr>
          <w:p w:rsidR="00866195" w:rsidRPr="00DD1835" w:rsidRDefault="00866195" w:rsidP="00AC78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gramStart"/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>.CODE</w:t>
            </w:r>
            <w:proofErr w:type="gramEnd"/>
          </w:p>
          <w:p w:rsidR="00866195" w:rsidRPr="00DD1835" w:rsidRDefault="00942C33" w:rsidP="00AC78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>i</w:t>
            </w:r>
            <w:r w:rsidR="00866195" w:rsidRPr="00DD1835">
              <w:rPr>
                <w:rFonts w:ascii="Arial" w:hAnsi="Arial" w:cs="Arial"/>
                <w:sz w:val="20"/>
                <w:szCs w:val="20"/>
                <w:lang w:val="es-MX"/>
              </w:rPr>
              <w:t>nicio PROC FAR</w:t>
            </w:r>
          </w:p>
          <w:p w:rsidR="00866195" w:rsidRPr="00DD1835" w:rsidRDefault="00866195" w:rsidP="00AC788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n-US"/>
              </w:rPr>
              <w:t xml:space="preserve">MOV </w:t>
            </w:r>
            <w:proofErr w:type="spellStart"/>
            <w:proofErr w:type="gramStart"/>
            <w:r w:rsidRPr="00DD1835">
              <w:rPr>
                <w:rFonts w:ascii="Arial" w:hAnsi="Arial" w:cs="Arial"/>
                <w:sz w:val="20"/>
                <w:szCs w:val="20"/>
                <w:lang w:val="en-US"/>
              </w:rPr>
              <w:t>AX,@</w:t>
            </w:r>
            <w:proofErr w:type="gramEnd"/>
            <w:r w:rsidRPr="00DD1835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proofErr w:type="spellEnd"/>
          </w:p>
          <w:p w:rsidR="00866195" w:rsidRPr="00DD1835" w:rsidRDefault="00866195" w:rsidP="00AC788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n-US"/>
              </w:rPr>
              <w:t xml:space="preserve">MOV </w:t>
            </w:r>
            <w:proofErr w:type="gramStart"/>
            <w:r w:rsidRPr="00DD1835">
              <w:rPr>
                <w:rFonts w:ascii="Arial" w:hAnsi="Arial" w:cs="Arial"/>
                <w:sz w:val="20"/>
                <w:szCs w:val="20"/>
                <w:lang w:val="en-US"/>
              </w:rPr>
              <w:t>DS,AX</w:t>
            </w:r>
            <w:proofErr w:type="gramEnd"/>
          </w:p>
        </w:tc>
        <w:tc>
          <w:tcPr>
            <w:tcW w:w="3038" w:type="dxa"/>
            <w:vMerge/>
          </w:tcPr>
          <w:p w:rsidR="00866195" w:rsidRPr="00DD1835" w:rsidRDefault="00866195" w:rsidP="00AC788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866195" w:rsidRPr="00DD1835" w:rsidTr="00AC788E">
        <w:tc>
          <w:tcPr>
            <w:tcW w:w="3037" w:type="dxa"/>
          </w:tcPr>
          <w:p w:rsidR="00866195" w:rsidRPr="00DD1835" w:rsidRDefault="00866195" w:rsidP="00AC78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>Suma</w:t>
            </w:r>
          </w:p>
        </w:tc>
        <w:tc>
          <w:tcPr>
            <w:tcW w:w="3038" w:type="dxa"/>
          </w:tcPr>
          <w:p w:rsidR="00866195" w:rsidRPr="008E16D8" w:rsidRDefault="00866195" w:rsidP="00AC788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E16D8">
              <w:rPr>
                <w:rFonts w:ascii="Arial" w:hAnsi="Arial" w:cs="Arial"/>
                <w:sz w:val="20"/>
                <w:szCs w:val="20"/>
                <w:lang w:val="en-US"/>
              </w:rPr>
              <w:t xml:space="preserve">MOV </w:t>
            </w:r>
            <w:proofErr w:type="spellStart"/>
            <w:proofErr w:type="gramStart"/>
            <w:r w:rsidR="008E16D8" w:rsidRPr="008E16D8">
              <w:rPr>
                <w:rFonts w:ascii="Arial" w:hAnsi="Arial" w:cs="Arial"/>
                <w:sz w:val="20"/>
                <w:szCs w:val="20"/>
                <w:lang w:val="en-US"/>
              </w:rPr>
              <w:t>AX</w:t>
            </w:r>
            <w:r w:rsidRPr="008E16D8">
              <w:rPr>
                <w:rFonts w:ascii="Arial" w:hAnsi="Arial" w:cs="Arial"/>
                <w:sz w:val="20"/>
                <w:szCs w:val="20"/>
                <w:lang w:val="en-US"/>
              </w:rPr>
              <w:t>,a</w:t>
            </w:r>
            <w:proofErr w:type="spellEnd"/>
            <w:proofErr w:type="gramEnd"/>
          </w:p>
          <w:p w:rsidR="00866195" w:rsidRPr="008E16D8" w:rsidRDefault="00866195" w:rsidP="00AC788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E16D8">
              <w:rPr>
                <w:rFonts w:ascii="Arial" w:hAnsi="Arial" w:cs="Arial"/>
                <w:sz w:val="20"/>
                <w:szCs w:val="20"/>
                <w:lang w:val="en-US"/>
              </w:rPr>
              <w:t xml:space="preserve">ADD </w:t>
            </w:r>
            <w:proofErr w:type="spellStart"/>
            <w:proofErr w:type="gramStart"/>
            <w:r w:rsidR="008E16D8" w:rsidRPr="008E16D8">
              <w:rPr>
                <w:rFonts w:ascii="Arial" w:hAnsi="Arial" w:cs="Arial"/>
                <w:sz w:val="20"/>
                <w:szCs w:val="20"/>
                <w:lang w:val="en-US"/>
              </w:rPr>
              <w:t>AX</w:t>
            </w:r>
            <w:r w:rsidRPr="008E16D8">
              <w:rPr>
                <w:rFonts w:ascii="Arial" w:hAnsi="Arial" w:cs="Arial"/>
                <w:sz w:val="20"/>
                <w:szCs w:val="20"/>
                <w:lang w:val="en-US"/>
              </w:rPr>
              <w:t>,b</w:t>
            </w:r>
            <w:proofErr w:type="spellEnd"/>
            <w:proofErr w:type="gramEnd"/>
          </w:p>
          <w:p w:rsidR="00866195" w:rsidRPr="00DD1835" w:rsidRDefault="00866195" w:rsidP="00AC78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 xml:space="preserve">MOV r, </w:t>
            </w:r>
            <w:r w:rsidR="008E16D8" w:rsidRPr="008E16D8">
              <w:rPr>
                <w:rFonts w:ascii="Arial" w:hAnsi="Arial" w:cs="Arial"/>
                <w:sz w:val="20"/>
                <w:szCs w:val="20"/>
                <w:lang w:val="es-MX"/>
              </w:rPr>
              <w:t>AX</w:t>
            </w:r>
          </w:p>
        </w:tc>
        <w:tc>
          <w:tcPr>
            <w:tcW w:w="3038" w:type="dxa"/>
            <w:vMerge/>
          </w:tcPr>
          <w:p w:rsidR="00866195" w:rsidRPr="00DD1835" w:rsidRDefault="00866195" w:rsidP="00AC78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866195" w:rsidRPr="00DD1835" w:rsidTr="00AC788E">
        <w:tc>
          <w:tcPr>
            <w:tcW w:w="3037" w:type="dxa"/>
          </w:tcPr>
          <w:p w:rsidR="00866195" w:rsidRPr="00DD1835" w:rsidRDefault="00866195" w:rsidP="00AC78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>Resta</w:t>
            </w:r>
          </w:p>
        </w:tc>
        <w:tc>
          <w:tcPr>
            <w:tcW w:w="3038" w:type="dxa"/>
          </w:tcPr>
          <w:p w:rsidR="00866195" w:rsidRPr="008E16D8" w:rsidRDefault="00866195" w:rsidP="00AC788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E16D8">
              <w:rPr>
                <w:rFonts w:ascii="Arial" w:hAnsi="Arial" w:cs="Arial"/>
                <w:sz w:val="20"/>
                <w:szCs w:val="20"/>
                <w:lang w:val="en-US"/>
              </w:rPr>
              <w:t xml:space="preserve">MOV </w:t>
            </w:r>
            <w:r w:rsidR="008E16D8" w:rsidRPr="008E16D8">
              <w:rPr>
                <w:rFonts w:ascii="Arial" w:hAnsi="Arial" w:cs="Arial"/>
                <w:sz w:val="20"/>
                <w:szCs w:val="20"/>
                <w:lang w:val="en-US"/>
              </w:rPr>
              <w:t>AX</w:t>
            </w:r>
            <w:r w:rsidRPr="008E16D8">
              <w:rPr>
                <w:rFonts w:ascii="Arial" w:hAnsi="Arial" w:cs="Arial"/>
                <w:sz w:val="20"/>
                <w:szCs w:val="20"/>
                <w:lang w:val="en-US"/>
              </w:rPr>
              <w:t>, a</w:t>
            </w:r>
          </w:p>
          <w:p w:rsidR="00866195" w:rsidRPr="008E16D8" w:rsidRDefault="00866195" w:rsidP="00AC788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E16D8">
              <w:rPr>
                <w:rFonts w:ascii="Arial" w:hAnsi="Arial" w:cs="Arial"/>
                <w:sz w:val="20"/>
                <w:szCs w:val="20"/>
                <w:lang w:val="en-US"/>
              </w:rPr>
              <w:t xml:space="preserve">SUB </w:t>
            </w:r>
            <w:r w:rsidR="008E16D8" w:rsidRPr="008E16D8">
              <w:rPr>
                <w:rFonts w:ascii="Arial" w:hAnsi="Arial" w:cs="Arial"/>
                <w:sz w:val="20"/>
                <w:szCs w:val="20"/>
                <w:lang w:val="en-US"/>
              </w:rPr>
              <w:t>AX</w:t>
            </w:r>
            <w:r w:rsidRPr="008E16D8">
              <w:rPr>
                <w:rFonts w:ascii="Arial" w:hAnsi="Arial" w:cs="Arial"/>
                <w:sz w:val="20"/>
                <w:szCs w:val="20"/>
                <w:lang w:val="en-US"/>
              </w:rPr>
              <w:t>, b</w:t>
            </w:r>
          </w:p>
          <w:p w:rsidR="00866195" w:rsidRPr="00DD1835" w:rsidRDefault="00866195" w:rsidP="00AC78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 xml:space="preserve">MOV r, </w:t>
            </w:r>
            <w:r w:rsidR="008E16D8" w:rsidRPr="008E16D8">
              <w:rPr>
                <w:rFonts w:ascii="Arial" w:hAnsi="Arial" w:cs="Arial"/>
                <w:sz w:val="20"/>
                <w:szCs w:val="20"/>
                <w:lang w:val="es-MX"/>
              </w:rPr>
              <w:t>AX</w:t>
            </w:r>
          </w:p>
        </w:tc>
        <w:tc>
          <w:tcPr>
            <w:tcW w:w="3038" w:type="dxa"/>
            <w:vMerge/>
          </w:tcPr>
          <w:p w:rsidR="00866195" w:rsidRPr="00DD1835" w:rsidRDefault="00866195" w:rsidP="00AC78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6157CC" w:rsidRPr="00DD1835" w:rsidTr="00AC788E">
        <w:tc>
          <w:tcPr>
            <w:tcW w:w="3037" w:type="dxa"/>
          </w:tcPr>
          <w:p w:rsidR="006157CC" w:rsidRPr="00DD1835" w:rsidRDefault="006157CC" w:rsidP="006157C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 xml:space="preserve">Multiplicación </w:t>
            </w:r>
          </w:p>
        </w:tc>
        <w:tc>
          <w:tcPr>
            <w:tcW w:w="3038" w:type="dxa"/>
          </w:tcPr>
          <w:p w:rsidR="006157CC" w:rsidRPr="00DD1835" w:rsidRDefault="006157CC" w:rsidP="006157C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 xml:space="preserve">MOV </w:t>
            </w:r>
            <w:r w:rsidRPr="008E16D8">
              <w:rPr>
                <w:rFonts w:ascii="Arial" w:hAnsi="Arial" w:cs="Arial"/>
                <w:sz w:val="20"/>
                <w:szCs w:val="20"/>
                <w:lang w:val="es-MX"/>
              </w:rPr>
              <w:t>AX</w:t>
            </w:r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>, a</w:t>
            </w:r>
          </w:p>
          <w:p w:rsidR="006157CC" w:rsidRPr="00DD1835" w:rsidRDefault="006157CC" w:rsidP="006157C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>MUL b</w:t>
            </w:r>
          </w:p>
          <w:p w:rsidR="006157CC" w:rsidRPr="00DD1835" w:rsidRDefault="006157CC" w:rsidP="006157C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 xml:space="preserve">MOV r, </w:t>
            </w:r>
            <w:r w:rsidRPr="008E16D8">
              <w:rPr>
                <w:rFonts w:ascii="Arial" w:hAnsi="Arial" w:cs="Arial"/>
                <w:sz w:val="20"/>
                <w:szCs w:val="20"/>
                <w:lang w:val="es-MX"/>
              </w:rPr>
              <w:t>AX</w:t>
            </w:r>
          </w:p>
        </w:tc>
        <w:tc>
          <w:tcPr>
            <w:tcW w:w="3038" w:type="dxa"/>
            <w:vMerge/>
          </w:tcPr>
          <w:p w:rsidR="006157CC" w:rsidRPr="00DD1835" w:rsidRDefault="006157CC" w:rsidP="006157C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6157CC" w:rsidRPr="00DD1835" w:rsidTr="00AC788E">
        <w:tc>
          <w:tcPr>
            <w:tcW w:w="3037" w:type="dxa"/>
          </w:tcPr>
          <w:p w:rsidR="006157CC" w:rsidRPr="00DD1835" w:rsidRDefault="006157CC" w:rsidP="006157C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>División</w:t>
            </w:r>
          </w:p>
        </w:tc>
        <w:tc>
          <w:tcPr>
            <w:tcW w:w="3038" w:type="dxa"/>
          </w:tcPr>
          <w:p w:rsidR="006157CC" w:rsidRDefault="006157CC" w:rsidP="006157C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 xml:space="preserve">MOV </w:t>
            </w:r>
            <w:r w:rsidRPr="008E16D8">
              <w:rPr>
                <w:rFonts w:ascii="Arial" w:hAnsi="Arial" w:cs="Arial"/>
                <w:sz w:val="20"/>
                <w:szCs w:val="20"/>
                <w:lang w:val="es-MX"/>
              </w:rPr>
              <w:t>AX</w:t>
            </w:r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>, a</w:t>
            </w:r>
          </w:p>
          <w:p w:rsidR="006157CC" w:rsidRPr="00DD1835" w:rsidRDefault="006157CC" w:rsidP="006157C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157CC">
              <w:rPr>
                <w:rFonts w:ascii="Arial" w:hAnsi="Arial" w:cs="Arial"/>
                <w:sz w:val="20"/>
                <w:szCs w:val="20"/>
                <w:lang w:val="es-MX"/>
              </w:rPr>
              <w:t xml:space="preserve">XOR </w:t>
            </w:r>
            <w:proofErr w:type="gramStart"/>
            <w:r w:rsidRPr="006157CC">
              <w:rPr>
                <w:rFonts w:ascii="Arial" w:hAnsi="Arial" w:cs="Arial"/>
                <w:sz w:val="20"/>
                <w:szCs w:val="20"/>
                <w:lang w:val="es-MX"/>
              </w:rPr>
              <w:t>DX,DX</w:t>
            </w:r>
            <w:proofErr w:type="gramEnd"/>
          </w:p>
          <w:p w:rsidR="006157CC" w:rsidRPr="00DD1835" w:rsidRDefault="006157CC" w:rsidP="006157C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>DIV b</w:t>
            </w:r>
          </w:p>
          <w:p w:rsidR="006157CC" w:rsidRPr="00DD1835" w:rsidRDefault="006157CC" w:rsidP="006157C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 xml:space="preserve">MOV r, </w:t>
            </w:r>
            <w:r w:rsidRPr="008E16D8">
              <w:rPr>
                <w:rFonts w:ascii="Arial" w:hAnsi="Arial" w:cs="Arial"/>
                <w:sz w:val="20"/>
                <w:szCs w:val="20"/>
                <w:lang w:val="es-MX"/>
              </w:rPr>
              <w:t>AX</w:t>
            </w:r>
          </w:p>
        </w:tc>
        <w:tc>
          <w:tcPr>
            <w:tcW w:w="3038" w:type="dxa"/>
            <w:vMerge/>
          </w:tcPr>
          <w:p w:rsidR="006157CC" w:rsidRPr="00DD1835" w:rsidRDefault="006157CC" w:rsidP="006157C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C3CC3" w:rsidRPr="00DD1835" w:rsidTr="00AC788E">
        <w:tc>
          <w:tcPr>
            <w:tcW w:w="3037" w:type="dxa"/>
          </w:tcPr>
          <w:p w:rsidR="000C3CC3" w:rsidRPr="00DD1835" w:rsidRDefault="000C3CC3" w:rsidP="000C3CC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>Igual</w:t>
            </w:r>
          </w:p>
        </w:tc>
        <w:tc>
          <w:tcPr>
            <w:tcW w:w="3038" w:type="dxa"/>
          </w:tcPr>
          <w:p w:rsidR="000C3CC3" w:rsidRPr="00DD1835" w:rsidRDefault="000C3CC3" w:rsidP="000C3CC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n-US"/>
              </w:rPr>
              <w:t>MOV CL, a</w:t>
            </w:r>
          </w:p>
          <w:p w:rsidR="000C3CC3" w:rsidRPr="00DD1835" w:rsidRDefault="000C3CC3" w:rsidP="000C3CC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n-US"/>
              </w:rPr>
              <w:t>CMP CL, b</w:t>
            </w:r>
          </w:p>
          <w:p w:rsidR="000C3CC3" w:rsidRPr="00DD1835" w:rsidRDefault="000C3CC3" w:rsidP="000C3CC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>JE r</w:t>
            </w:r>
          </w:p>
          <w:p w:rsidR="000C3CC3" w:rsidRPr="00DD1835" w:rsidRDefault="000C3CC3" w:rsidP="000C3CC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 xml:space="preserve">JMP </w:t>
            </w:r>
            <w:proofErr w:type="spellStart"/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>rn</w:t>
            </w:r>
            <w:proofErr w:type="spellEnd"/>
          </w:p>
        </w:tc>
        <w:tc>
          <w:tcPr>
            <w:tcW w:w="3038" w:type="dxa"/>
            <w:vMerge/>
          </w:tcPr>
          <w:p w:rsidR="000C3CC3" w:rsidRPr="00DD1835" w:rsidRDefault="000C3CC3" w:rsidP="000C3CC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C3CC3" w:rsidRPr="00DD1835" w:rsidTr="00AC788E">
        <w:tc>
          <w:tcPr>
            <w:tcW w:w="3037" w:type="dxa"/>
          </w:tcPr>
          <w:p w:rsidR="000C3CC3" w:rsidRPr="00DD1835" w:rsidRDefault="000C3CC3" w:rsidP="000C3CC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>Diferente</w:t>
            </w:r>
          </w:p>
        </w:tc>
        <w:tc>
          <w:tcPr>
            <w:tcW w:w="3038" w:type="dxa"/>
          </w:tcPr>
          <w:p w:rsidR="000C3CC3" w:rsidRPr="00DD1835" w:rsidRDefault="000C3CC3" w:rsidP="000C3CC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n-US"/>
              </w:rPr>
              <w:t>MOV CL, a</w:t>
            </w:r>
          </w:p>
          <w:p w:rsidR="000C3CC3" w:rsidRPr="00DD1835" w:rsidRDefault="000C3CC3" w:rsidP="000C3CC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n-US"/>
              </w:rPr>
              <w:t>CMP CL, b</w:t>
            </w:r>
          </w:p>
          <w:p w:rsidR="000C3CC3" w:rsidRPr="00DD1835" w:rsidRDefault="000C3CC3" w:rsidP="000C3CC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>JNE r</w:t>
            </w:r>
          </w:p>
          <w:p w:rsidR="000C3CC3" w:rsidRPr="00DD1835" w:rsidRDefault="000C3CC3" w:rsidP="000C3CC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>JMP r</w:t>
            </w:r>
          </w:p>
        </w:tc>
        <w:tc>
          <w:tcPr>
            <w:tcW w:w="3038" w:type="dxa"/>
            <w:vMerge/>
          </w:tcPr>
          <w:p w:rsidR="000C3CC3" w:rsidRPr="00DD1835" w:rsidRDefault="000C3CC3" w:rsidP="000C3CC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C3CC3" w:rsidRPr="00DD1835" w:rsidTr="00AC788E">
        <w:tc>
          <w:tcPr>
            <w:tcW w:w="3037" w:type="dxa"/>
          </w:tcPr>
          <w:p w:rsidR="000C3CC3" w:rsidRPr="00DD1835" w:rsidRDefault="000C3CC3" w:rsidP="000C3CC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>Mayor</w:t>
            </w:r>
          </w:p>
        </w:tc>
        <w:tc>
          <w:tcPr>
            <w:tcW w:w="3038" w:type="dxa"/>
          </w:tcPr>
          <w:p w:rsidR="000C3CC3" w:rsidRPr="00DD1835" w:rsidRDefault="000C3CC3" w:rsidP="000C3CC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n-US"/>
              </w:rPr>
              <w:t>MOV CL, a</w:t>
            </w:r>
          </w:p>
          <w:p w:rsidR="000C3CC3" w:rsidRPr="00DD1835" w:rsidRDefault="000C3CC3" w:rsidP="000C3CC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n-US"/>
              </w:rPr>
              <w:t>CMP, b</w:t>
            </w:r>
          </w:p>
          <w:p w:rsidR="000C3CC3" w:rsidRPr="00DD1835" w:rsidRDefault="000C3CC3" w:rsidP="000C3CC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n-US"/>
              </w:rPr>
              <w:t>JA r</w:t>
            </w:r>
          </w:p>
          <w:p w:rsidR="000C3CC3" w:rsidRPr="00DD1835" w:rsidRDefault="000C3CC3" w:rsidP="000C3CC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 xml:space="preserve">JMP </w:t>
            </w:r>
            <w:proofErr w:type="spellStart"/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>rn</w:t>
            </w:r>
            <w:proofErr w:type="spellEnd"/>
          </w:p>
        </w:tc>
        <w:tc>
          <w:tcPr>
            <w:tcW w:w="3038" w:type="dxa"/>
            <w:vMerge/>
          </w:tcPr>
          <w:p w:rsidR="000C3CC3" w:rsidRPr="00DD1835" w:rsidRDefault="000C3CC3" w:rsidP="000C3CC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C3CC3" w:rsidRPr="00DD1835" w:rsidTr="00AC788E">
        <w:tc>
          <w:tcPr>
            <w:tcW w:w="3037" w:type="dxa"/>
          </w:tcPr>
          <w:p w:rsidR="000C3CC3" w:rsidRPr="00DD1835" w:rsidRDefault="000C3CC3" w:rsidP="000C3CC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>Menor</w:t>
            </w:r>
          </w:p>
        </w:tc>
        <w:tc>
          <w:tcPr>
            <w:tcW w:w="3038" w:type="dxa"/>
          </w:tcPr>
          <w:p w:rsidR="000C3CC3" w:rsidRPr="00DD1835" w:rsidRDefault="000C3CC3" w:rsidP="000C3CC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n-US"/>
              </w:rPr>
              <w:t>MOV CL, a</w:t>
            </w:r>
          </w:p>
          <w:p w:rsidR="000C3CC3" w:rsidRPr="00DD1835" w:rsidRDefault="000C3CC3" w:rsidP="000C3CC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n-US"/>
              </w:rPr>
              <w:t>CMP, b</w:t>
            </w:r>
          </w:p>
          <w:p w:rsidR="000C3CC3" w:rsidRPr="00DD1835" w:rsidRDefault="000C3CC3" w:rsidP="000C3CC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n-US"/>
              </w:rPr>
              <w:t>JB r</w:t>
            </w:r>
          </w:p>
          <w:p w:rsidR="000C3CC3" w:rsidRPr="00DD1835" w:rsidRDefault="000C3CC3" w:rsidP="000C3CC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 xml:space="preserve">JMP </w:t>
            </w:r>
            <w:proofErr w:type="spellStart"/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>rn</w:t>
            </w:r>
            <w:proofErr w:type="spellEnd"/>
          </w:p>
        </w:tc>
        <w:tc>
          <w:tcPr>
            <w:tcW w:w="3038" w:type="dxa"/>
            <w:vMerge/>
          </w:tcPr>
          <w:p w:rsidR="000C3CC3" w:rsidRPr="00DD1835" w:rsidRDefault="000C3CC3" w:rsidP="000C3CC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C3CC3" w:rsidRPr="00DD1835" w:rsidTr="00AC788E">
        <w:tc>
          <w:tcPr>
            <w:tcW w:w="3037" w:type="dxa"/>
          </w:tcPr>
          <w:p w:rsidR="000C3CC3" w:rsidRPr="00DD1835" w:rsidRDefault="000C3CC3" w:rsidP="000C3CC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>Mayor o Igual</w:t>
            </w:r>
          </w:p>
        </w:tc>
        <w:tc>
          <w:tcPr>
            <w:tcW w:w="3038" w:type="dxa"/>
          </w:tcPr>
          <w:p w:rsidR="000C3CC3" w:rsidRPr="00DD1835" w:rsidRDefault="000C3CC3" w:rsidP="000C3CC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n-US"/>
              </w:rPr>
              <w:t>MOV CL, a</w:t>
            </w:r>
          </w:p>
          <w:p w:rsidR="000C3CC3" w:rsidRPr="00DD1835" w:rsidRDefault="000C3CC3" w:rsidP="000C3CC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n-US"/>
              </w:rPr>
              <w:t xml:space="preserve">CMP </w:t>
            </w:r>
            <w:proofErr w:type="spellStart"/>
            <w:proofErr w:type="gramStart"/>
            <w:r w:rsidRPr="00DD1835">
              <w:rPr>
                <w:rFonts w:ascii="Arial" w:hAnsi="Arial" w:cs="Arial"/>
                <w:sz w:val="20"/>
                <w:szCs w:val="20"/>
                <w:lang w:val="en-US"/>
              </w:rPr>
              <w:t>CL,b</w:t>
            </w:r>
            <w:proofErr w:type="spellEnd"/>
            <w:proofErr w:type="gramEnd"/>
          </w:p>
          <w:p w:rsidR="000C3CC3" w:rsidRPr="00DD1835" w:rsidRDefault="000C3CC3" w:rsidP="000C3CC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n-US"/>
              </w:rPr>
              <w:t>JAE r</w:t>
            </w:r>
          </w:p>
          <w:p w:rsidR="000C3CC3" w:rsidRPr="00DD1835" w:rsidRDefault="000C3CC3" w:rsidP="000C3CC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JMP </w:t>
            </w:r>
            <w:proofErr w:type="spellStart"/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>rn</w:t>
            </w:r>
            <w:proofErr w:type="spellEnd"/>
          </w:p>
        </w:tc>
        <w:tc>
          <w:tcPr>
            <w:tcW w:w="3038" w:type="dxa"/>
            <w:vMerge/>
          </w:tcPr>
          <w:p w:rsidR="000C3CC3" w:rsidRPr="00DD1835" w:rsidRDefault="000C3CC3" w:rsidP="000C3CC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C3CC3" w:rsidRPr="00DD1835" w:rsidTr="00AC788E">
        <w:tc>
          <w:tcPr>
            <w:tcW w:w="3037" w:type="dxa"/>
          </w:tcPr>
          <w:p w:rsidR="000C3CC3" w:rsidRPr="00DD1835" w:rsidRDefault="000C3CC3" w:rsidP="000C3CC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>Menor Igual</w:t>
            </w:r>
          </w:p>
        </w:tc>
        <w:tc>
          <w:tcPr>
            <w:tcW w:w="3038" w:type="dxa"/>
          </w:tcPr>
          <w:p w:rsidR="000C3CC3" w:rsidRPr="00DD1835" w:rsidRDefault="000C3CC3" w:rsidP="000C3CC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n-US"/>
              </w:rPr>
              <w:t>MOV CL, a</w:t>
            </w:r>
          </w:p>
          <w:p w:rsidR="000C3CC3" w:rsidRPr="00DD1835" w:rsidRDefault="000C3CC3" w:rsidP="000C3CC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n-US"/>
              </w:rPr>
              <w:t>CMP CL, b</w:t>
            </w:r>
          </w:p>
          <w:p w:rsidR="000C3CC3" w:rsidRPr="00DD1835" w:rsidRDefault="000C3CC3" w:rsidP="000C3CC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>JBE r</w:t>
            </w:r>
          </w:p>
          <w:p w:rsidR="000C3CC3" w:rsidRPr="00DD1835" w:rsidRDefault="000C3CC3" w:rsidP="000C3CC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 xml:space="preserve">JMP </w:t>
            </w:r>
            <w:proofErr w:type="spellStart"/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>rn</w:t>
            </w:r>
            <w:proofErr w:type="spellEnd"/>
          </w:p>
        </w:tc>
        <w:tc>
          <w:tcPr>
            <w:tcW w:w="3038" w:type="dxa"/>
            <w:vMerge/>
          </w:tcPr>
          <w:p w:rsidR="000C3CC3" w:rsidRPr="00DD1835" w:rsidRDefault="000C3CC3" w:rsidP="000C3CC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C3CC3" w:rsidRPr="00DD1835" w:rsidTr="00AC788E">
        <w:tc>
          <w:tcPr>
            <w:tcW w:w="3037" w:type="dxa"/>
          </w:tcPr>
          <w:p w:rsidR="000C3CC3" w:rsidRPr="00DD1835" w:rsidRDefault="000C3CC3" w:rsidP="000C3CC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Retorno</w:t>
            </w:r>
          </w:p>
        </w:tc>
        <w:tc>
          <w:tcPr>
            <w:tcW w:w="3038" w:type="dxa"/>
          </w:tcPr>
          <w:p w:rsidR="000C3CC3" w:rsidRPr="00DD1835" w:rsidRDefault="000C3CC3" w:rsidP="000C3CC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C3CC3">
              <w:rPr>
                <w:rFonts w:ascii="Arial" w:hAnsi="Arial" w:cs="Arial"/>
                <w:sz w:val="20"/>
                <w:szCs w:val="20"/>
                <w:lang w:val="es-MX"/>
              </w:rPr>
              <w:t>JA A</w:t>
            </w:r>
          </w:p>
        </w:tc>
        <w:tc>
          <w:tcPr>
            <w:tcW w:w="3038" w:type="dxa"/>
            <w:vMerge/>
          </w:tcPr>
          <w:p w:rsidR="000C3CC3" w:rsidRPr="00DD1835" w:rsidRDefault="000C3CC3" w:rsidP="000C3CC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B31E67" w:rsidRPr="00DD1835" w:rsidTr="00AC788E">
        <w:tc>
          <w:tcPr>
            <w:tcW w:w="3037" w:type="dxa"/>
          </w:tcPr>
          <w:p w:rsidR="00B31E67" w:rsidRDefault="00B31E67" w:rsidP="000C3CC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Lectura</w:t>
            </w:r>
          </w:p>
        </w:tc>
        <w:tc>
          <w:tcPr>
            <w:tcW w:w="3038" w:type="dxa"/>
          </w:tcPr>
          <w:p w:rsidR="00B31E67" w:rsidRDefault="00B31E67" w:rsidP="000C3CC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31E67">
              <w:rPr>
                <w:rFonts w:ascii="Arial" w:hAnsi="Arial" w:cs="Arial"/>
                <w:sz w:val="20"/>
                <w:szCs w:val="20"/>
                <w:lang w:val="es-MX"/>
              </w:rPr>
              <w:t>CALL SCAN_NUM</w:t>
            </w:r>
          </w:p>
          <w:p w:rsidR="00B31E67" w:rsidRPr="000C3CC3" w:rsidRDefault="00B31E67" w:rsidP="000C3CC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31E67">
              <w:rPr>
                <w:rFonts w:ascii="Arial" w:hAnsi="Arial" w:cs="Arial"/>
                <w:sz w:val="20"/>
                <w:szCs w:val="20"/>
                <w:lang w:val="es-MX"/>
              </w:rPr>
              <w:t xml:space="preserve">MOV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es-MX"/>
              </w:rPr>
              <w:t>r,</w:t>
            </w:r>
            <w:r w:rsidRPr="00B31E67">
              <w:rPr>
                <w:rFonts w:ascii="Arial" w:hAnsi="Arial" w:cs="Arial"/>
                <w:sz w:val="20"/>
                <w:szCs w:val="20"/>
                <w:lang w:val="es-MX"/>
              </w:rPr>
              <w:t>CX</w:t>
            </w:r>
            <w:proofErr w:type="spellEnd"/>
            <w:proofErr w:type="gramEnd"/>
          </w:p>
        </w:tc>
        <w:tc>
          <w:tcPr>
            <w:tcW w:w="3038" w:type="dxa"/>
            <w:vMerge/>
          </w:tcPr>
          <w:p w:rsidR="00B31E67" w:rsidRPr="00DD1835" w:rsidRDefault="00B31E67" w:rsidP="000C3CC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C3CC3" w:rsidRPr="00DD1835" w:rsidTr="00AC788E">
        <w:tc>
          <w:tcPr>
            <w:tcW w:w="3037" w:type="dxa"/>
          </w:tcPr>
          <w:p w:rsidR="000C3CC3" w:rsidRPr="00DD1835" w:rsidRDefault="000C3CC3" w:rsidP="000C3CC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>Imprimir mensaje</w:t>
            </w:r>
          </w:p>
        </w:tc>
        <w:tc>
          <w:tcPr>
            <w:tcW w:w="3038" w:type="dxa"/>
          </w:tcPr>
          <w:p w:rsidR="000C3CC3" w:rsidRPr="00DD1835" w:rsidRDefault="000C3CC3" w:rsidP="000C3CC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n-US"/>
              </w:rPr>
              <w:t>MOV AH, 09h</w:t>
            </w:r>
          </w:p>
          <w:p w:rsidR="000C3CC3" w:rsidRPr="00DD1835" w:rsidRDefault="000C3CC3" w:rsidP="000C3CC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n-US"/>
              </w:rPr>
              <w:t>LEA DX, a</w:t>
            </w:r>
          </w:p>
          <w:p w:rsidR="000C3CC3" w:rsidRPr="00DD1835" w:rsidRDefault="000C3CC3" w:rsidP="000C3CC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>INT 21h</w:t>
            </w:r>
          </w:p>
        </w:tc>
        <w:tc>
          <w:tcPr>
            <w:tcW w:w="3038" w:type="dxa"/>
            <w:vMerge/>
          </w:tcPr>
          <w:p w:rsidR="000C3CC3" w:rsidRPr="00DD1835" w:rsidRDefault="000C3CC3" w:rsidP="000C3CC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C3CC3" w:rsidRPr="00433BA4" w:rsidTr="00AC788E">
        <w:tc>
          <w:tcPr>
            <w:tcW w:w="3037" w:type="dxa"/>
          </w:tcPr>
          <w:p w:rsidR="000C3CC3" w:rsidRPr="00DD1835" w:rsidRDefault="000C3CC3" w:rsidP="000C3CC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>Imprimir variable</w:t>
            </w:r>
          </w:p>
        </w:tc>
        <w:tc>
          <w:tcPr>
            <w:tcW w:w="3038" w:type="dxa"/>
          </w:tcPr>
          <w:p w:rsidR="000C3CC3" w:rsidRPr="00DD1835" w:rsidRDefault="000C3CC3" w:rsidP="000C3CC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n-US"/>
              </w:rPr>
              <w:t xml:space="preserve">MOV </w:t>
            </w:r>
            <w:r w:rsidR="00A41AA1" w:rsidRPr="00A41AA1">
              <w:rPr>
                <w:rFonts w:ascii="Arial" w:hAnsi="Arial" w:cs="Arial"/>
                <w:sz w:val="20"/>
                <w:szCs w:val="20"/>
                <w:lang w:val="en-US"/>
              </w:rPr>
              <w:t>AX</w:t>
            </w:r>
            <w:r w:rsidRPr="00DD1835">
              <w:rPr>
                <w:rFonts w:ascii="Arial" w:hAnsi="Arial" w:cs="Arial"/>
                <w:sz w:val="20"/>
                <w:szCs w:val="20"/>
                <w:lang w:val="en-US"/>
              </w:rPr>
              <w:t>, a</w:t>
            </w:r>
          </w:p>
          <w:p w:rsidR="000C3CC3" w:rsidRPr="00DD1835" w:rsidRDefault="000C3CC3" w:rsidP="000C3CC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n-US"/>
              </w:rPr>
              <w:t>ADD DL, 30h</w:t>
            </w:r>
          </w:p>
          <w:p w:rsidR="000C3CC3" w:rsidRPr="00DD1835" w:rsidRDefault="000C3CC3" w:rsidP="000C3CC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>MOV AH, 02</w:t>
            </w:r>
          </w:p>
          <w:p w:rsidR="000C3CC3" w:rsidRPr="00433BA4" w:rsidRDefault="000C3CC3" w:rsidP="000C3CC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>INT 21h</w:t>
            </w:r>
          </w:p>
        </w:tc>
        <w:tc>
          <w:tcPr>
            <w:tcW w:w="3038" w:type="dxa"/>
            <w:vMerge/>
          </w:tcPr>
          <w:p w:rsidR="000C3CC3" w:rsidRPr="00433BA4" w:rsidRDefault="000C3CC3" w:rsidP="000C3CC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C3CC3" w:rsidRPr="00DD1835" w:rsidTr="00AC788E">
        <w:tc>
          <w:tcPr>
            <w:tcW w:w="3037" w:type="dxa"/>
          </w:tcPr>
          <w:p w:rsidR="000C3CC3" w:rsidRPr="00DD1835" w:rsidRDefault="000C3CC3" w:rsidP="000C3CC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>Imprimir asignación</w:t>
            </w:r>
          </w:p>
        </w:tc>
        <w:tc>
          <w:tcPr>
            <w:tcW w:w="3038" w:type="dxa"/>
          </w:tcPr>
          <w:p w:rsidR="000C3CC3" w:rsidRPr="00DD1835" w:rsidRDefault="000C3CC3" w:rsidP="000C3CC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 xml:space="preserve">MOV </w:t>
            </w:r>
            <w:r w:rsidR="007021BA" w:rsidRPr="00A41AA1">
              <w:rPr>
                <w:rFonts w:ascii="Arial" w:hAnsi="Arial" w:cs="Arial"/>
                <w:sz w:val="20"/>
                <w:szCs w:val="20"/>
                <w:lang w:val="en-US"/>
              </w:rPr>
              <w:t>AX</w:t>
            </w:r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>, a</w:t>
            </w:r>
          </w:p>
          <w:p w:rsidR="000C3CC3" w:rsidRPr="00DD1835" w:rsidRDefault="000C3CC3" w:rsidP="000C3CC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 xml:space="preserve">MOV b, </w:t>
            </w:r>
            <w:r w:rsidR="007021BA" w:rsidRPr="00A41AA1">
              <w:rPr>
                <w:rFonts w:ascii="Arial" w:hAnsi="Arial" w:cs="Arial"/>
                <w:sz w:val="20"/>
                <w:szCs w:val="20"/>
                <w:lang w:val="en-US"/>
              </w:rPr>
              <w:t>AX</w:t>
            </w:r>
          </w:p>
        </w:tc>
        <w:tc>
          <w:tcPr>
            <w:tcW w:w="3038" w:type="dxa"/>
            <w:vMerge/>
          </w:tcPr>
          <w:p w:rsidR="000C3CC3" w:rsidRPr="00DD1835" w:rsidRDefault="000C3CC3" w:rsidP="000C3CC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C3CC3" w:rsidRPr="00DD1835" w:rsidTr="00AC788E">
        <w:tc>
          <w:tcPr>
            <w:tcW w:w="3037" w:type="dxa"/>
          </w:tcPr>
          <w:p w:rsidR="000C3CC3" w:rsidRPr="00DD1835" w:rsidRDefault="000C3CC3" w:rsidP="000C3CC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>Final</w:t>
            </w:r>
          </w:p>
        </w:tc>
        <w:tc>
          <w:tcPr>
            <w:tcW w:w="3038" w:type="dxa"/>
          </w:tcPr>
          <w:p w:rsidR="000C3CC3" w:rsidRPr="00DD1835" w:rsidRDefault="000C3CC3" w:rsidP="000C3CC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n-US"/>
              </w:rPr>
              <w:t>MOV AH, 4CH</w:t>
            </w:r>
          </w:p>
          <w:p w:rsidR="000C3CC3" w:rsidRPr="00DD1835" w:rsidRDefault="000C3CC3" w:rsidP="000C3CC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n-US"/>
              </w:rPr>
              <w:t>INT 21h</w:t>
            </w:r>
          </w:p>
          <w:p w:rsidR="000C3CC3" w:rsidRPr="00DD1835" w:rsidRDefault="000C3CC3" w:rsidP="000C3CC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DD1835">
              <w:rPr>
                <w:rFonts w:ascii="Arial" w:hAnsi="Arial" w:cs="Arial"/>
                <w:sz w:val="20"/>
                <w:szCs w:val="20"/>
                <w:lang w:val="en-US"/>
              </w:rPr>
              <w:t>inicio</w:t>
            </w:r>
            <w:proofErr w:type="spellEnd"/>
            <w:r w:rsidRPr="00DD1835">
              <w:rPr>
                <w:rFonts w:ascii="Arial" w:hAnsi="Arial" w:cs="Arial"/>
                <w:sz w:val="20"/>
                <w:szCs w:val="20"/>
                <w:lang w:val="en-US"/>
              </w:rPr>
              <w:t xml:space="preserve"> ENDP</w:t>
            </w:r>
          </w:p>
          <w:p w:rsidR="000C3CC3" w:rsidRPr="00DD1835" w:rsidRDefault="000C3CC3" w:rsidP="000C3CC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D1835">
              <w:rPr>
                <w:rFonts w:ascii="Arial" w:hAnsi="Arial" w:cs="Arial"/>
                <w:sz w:val="20"/>
                <w:szCs w:val="20"/>
                <w:lang w:val="es-MX"/>
              </w:rPr>
              <w:t>END</w:t>
            </w:r>
          </w:p>
          <w:p w:rsidR="000C3CC3" w:rsidRPr="00DD1835" w:rsidRDefault="007021BA" w:rsidP="000C3CC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r</w:t>
            </w:r>
            <w:r w:rsidR="000C3CC3" w:rsidRPr="00DD1835">
              <w:rPr>
                <w:rFonts w:ascii="Arial" w:hAnsi="Arial" w:cs="Arial"/>
                <w:sz w:val="20"/>
                <w:szCs w:val="20"/>
                <w:lang w:val="es-MX"/>
              </w:rPr>
              <w:t>et</w:t>
            </w:r>
            <w:proofErr w:type="spellEnd"/>
          </w:p>
        </w:tc>
        <w:tc>
          <w:tcPr>
            <w:tcW w:w="3038" w:type="dxa"/>
            <w:vMerge/>
          </w:tcPr>
          <w:p w:rsidR="000C3CC3" w:rsidRPr="00DD1835" w:rsidRDefault="000C3CC3" w:rsidP="000C3CC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AC788E" w:rsidRPr="008A1CF6" w:rsidRDefault="00AC788E" w:rsidP="00AC788E">
      <w:pPr>
        <w:rPr>
          <w:rFonts w:ascii="Arial" w:hAnsi="Arial" w:cs="Arial"/>
          <w:lang w:val="es-MX"/>
        </w:rPr>
      </w:pPr>
    </w:p>
    <w:sectPr w:rsidR="00AC788E" w:rsidRPr="008A1CF6" w:rsidSect="003B1BC5">
      <w:footerReference w:type="even" r:id="rId9"/>
      <w:footerReference w:type="default" r:id="rId10"/>
      <w:pgSz w:w="12242" w:h="15842" w:code="1"/>
      <w:pgMar w:top="1418" w:right="1418" w:bottom="1418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D8E" w:rsidRDefault="005A1D8E">
      <w:r>
        <w:separator/>
      </w:r>
    </w:p>
  </w:endnote>
  <w:endnote w:type="continuationSeparator" w:id="0">
    <w:p w:rsidR="005A1D8E" w:rsidRDefault="005A1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301A" w:rsidRDefault="003E301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E301A" w:rsidRDefault="003E301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4525060"/>
      <w:docPartObj>
        <w:docPartGallery w:val="Page Numbers (Bottom of Page)"/>
        <w:docPartUnique/>
      </w:docPartObj>
    </w:sdtPr>
    <w:sdtContent>
      <w:p w:rsidR="003E301A" w:rsidRDefault="003E301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2CDF" w:rsidRPr="006F2CDF">
          <w:rPr>
            <w:noProof/>
            <w:lang w:val="es-ES"/>
          </w:rPr>
          <w:t>2</w:t>
        </w:r>
        <w:r>
          <w:fldChar w:fldCharType="end"/>
        </w:r>
      </w:p>
    </w:sdtContent>
  </w:sdt>
  <w:p w:rsidR="003E301A" w:rsidRDefault="003E301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D8E" w:rsidRDefault="005A1D8E">
      <w:r>
        <w:separator/>
      </w:r>
    </w:p>
  </w:footnote>
  <w:footnote w:type="continuationSeparator" w:id="0">
    <w:p w:rsidR="005A1D8E" w:rsidRDefault="005A1D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77051"/>
    <w:multiLevelType w:val="hybridMultilevel"/>
    <w:tmpl w:val="4A4495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30559"/>
    <w:multiLevelType w:val="hybridMultilevel"/>
    <w:tmpl w:val="C28044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7788D"/>
    <w:multiLevelType w:val="hybridMultilevel"/>
    <w:tmpl w:val="16F642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42C6D"/>
    <w:multiLevelType w:val="hybridMultilevel"/>
    <w:tmpl w:val="144871A8"/>
    <w:lvl w:ilvl="0" w:tplc="D5EC5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0077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A2A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E0B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1EEC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92DE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D067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B6D9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B43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3E4090"/>
    <w:multiLevelType w:val="hybridMultilevel"/>
    <w:tmpl w:val="197C01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65D75"/>
    <w:multiLevelType w:val="hybridMultilevel"/>
    <w:tmpl w:val="4F445630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8430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286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386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E2CB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26FD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861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64AE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CE0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CC271B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41A22EA"/>
    <w:multiLevelType w:val="hybridMultilevel"/>
    <w:tmpl w:val="8684F1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91490"/>
    <w:multiLevelType w:val="hybridMultilevel"/>
    <w:tmpl w:val="3C001A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52C0C"/>
    <w:multiLevelType w:val="hybridMultilevel"/>
    <w:tmpl w:val="2A7C3A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D66D5"/>
    <w:multiLevelType w:val="hybridMultilevel"/>
    <w:tmpl w:val="6F5EC2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84633"/>
    <w:multiLevelType w:val="hybridMultilevel"/>
    <w:tmpl w:val="8D743F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837912"/>
    <w:multiLevelType w:val="hybridMultilevel"/>
    <w:tmpl w:val="F9303CFE"/>
    <w:lvl w:ilvl="0" w:tplc="26A4E5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68B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46B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2E04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FE8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3A1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3A74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E06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9E9D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28A0C3B"/>
    <w:multiLevelType w:val="hybridMultilevel"/>
    <w:tmpl w:val="F00EF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F7135E"/>
    <w:multiLevelType w:val="hybridMultilevel"/>
    <w:tmpl w:val="112ABFBC"/>
    <w:lvl w:ilvl="0" w:tplc="3C1C7D7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624446"/>
    <w:multiLevelType w:val="hybridMultilevel"/>
    <w:tmpl w:val="CC94BF8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50899"/>
    <w:multiLevelType w:val="hybridMultilevel"/>
    <w:tmpl w:val="F4C01C00"/>
    <w:lvl w:ilvl="0" w:tplc="7A184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92AE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0E67E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3E9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5084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5ECF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76F1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3276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1619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01D3A06"/>
    <w:multiLevelType w:val="hybridMultilevel"/>
    <w:tmpl w:val="74683D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07519B"/>
    <w:multiLevelType w:val="hybridMultilevel"/>
    <w:tmpl w:val="E1C49DCE"/>
    <w:lvl w:ilvl="0" w:tplc="95A08C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8430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286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386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E2CB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26FD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861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64AE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CE0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59B6972"/>
    <w:multiLevelType w:val="hybridMultilevel"/>
    <w:tmpl w:val="086C6F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56597F"/>
    <w:multiLevelType w:val="hybridMultilevel"/>
    <w:tmpl w:val="53648D52"/>
    <w:lvl w:ilvl="0" w:tplc="E38862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B279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389C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20E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C28C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EA4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CA6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3AF8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DA95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7F347E2"/>
    <w:multiLevelType w:val="hybridMultilevel"/>
    <w:tmpl w:val="CFD6BA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AD575F"/>
    <w:multiLevelType w:val="hybridMultilevel"/>
    <w:tmpl w:val="591AC5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51328"/>
    <w:multiLevelType w:val="hybridMultilevel"/>
    <w:tmpl w:val="4572B3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B10F34"/>
    <w:multiLevelType w:val="hybridMultilevel"/>
    <w:tmpl w:val="BC6C1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CBC10BB"/>
    <w:multiLevelType w:val="hybridMultilevel"/>
    <w:tmpl w:val="2C0641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E927AF"/>
    <w:multiLevelType w:val="hybridMultilevel"/>
    <w:tmpl w:val="6E2617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472B48"/>
    <w:multiLevelType w:val="hybridMultilevel"/>
    <w:tmpl w:val="3C9A4D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6"/>
  </w:num>
  <w:num w:numId="3">
    <w:abstractNumId w:val="16"/>
  </w:num>
  <w:num w:numId="4">
    <w:abstractNumId w:val="12"/>
  </w:num>
  <w:num w:numId="5">
    <w:abstractNumId w:val="18"/>
  </w:num>
  <w:num w:numId="6">
    <w:abstractNumId w:val="3"/>
  </w:num>
  <w:num w:numId="7">
    <w:abstractNumId w:val="5"/>
  </w:num>
  <w:num w:numId="8">
    <w:abstractNumId w:val="6"/>
  </w:num>
  <w:num w:numId="9">
    <w:abstractNumId w:val="4"/>
  </w:num>
  <w:num w:numId="10">
    <w:abstractNumId w:val="22"/>
  </w:num>
  <w:num w:numId="11">
    <w:abstractNumId w:val="27"/>
  </w:num>
  <w:num w:numId="12">
    <w:abstractNumId w:val="14"/>
  </w:num>
  <w:num w:numId="13">
    <w:abstractNumId w:val="17"/>
  </w:num>
  <w:num w:numId="14">
    <w:abstractNumId w:val="23"/>
  </w:num>
  <w:num w:numId="15">
    <w:abstractNumId w:val="0"/>
  </w:num>
  <w:num w:numId="16">
    <w:abstractNumId w:val="1"/>
  </w:num>
  <w:num w:numId="17">
    <w:abstractNumId w:val="25"/>
  </w:num>
  <w:num w:numId="18">
    <w:abstractNumId w:val="10"/>
  </w:num>
  <w:num w:numId="19">
    <w:abstractNumId w:val="15"/>
  </w:num>
  <w:num w:numId="20">
    <w:abstractNumId w:val="7"/>
  </w:num>
  <w:num w:numId="21">
    <w:abstractNumId w:val="13"/>
  </w:num>
  <w:num w:numId="22">
    <w:abstractNumId w:val="8"/>
  </w:num>
  <w:num w:numId="23">
    <w:abstractNumId w:val="24"/>
  </w:num>
  <w:num w:numId="24">
    <w:abstractNumId w:val="19"/>
  </w:num>
  <w:num w:numId="25">
    <w:abstractNumId w:val="2"/>
  </w:num>
  <w:num w:numId="26">
    <w:abstractNumId w:val="11"/>
  </w:num>
  <w:num w:numId="27">
    <w:abstractNumId w:val="9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5E3"/>
    <w:rsid w:val="0000391E"/>
    <w:rsid w:val="00030460"/>
    <w:rsid w:val="000462C5"/>
    <w:rsid w:val="0006725E"/>
    <w:rsid w:val="000676EF"/>
    <w:rsid w:val="000709D0"/>
    <w:rsid w:val="00071997"/>
    <w:rsid w:val="00081BB4"/>
    <w:rsid w:val="00083C4E"/>
    <w:rsid w:val="000903D5"/>
    <w:rsid w:val="000A1494"/>
    <w:rsid w:val="000B3AC6"/>
    <w:rsid w:val="000C3CC3"/>
    <w:rsid w:val="000C79FC"/>
    <w:rsid w:val="000D64B7"/>
    <w:rsid w:val="000F1ABF"/>
    <w:rsid w:val="00113E38"/>
    <w:rsid w:val="00115CFA"/>
    <w:rsid w:val="00120EA1"/>
    <w:rsid w:val="0014284C"/>
    <w:rsid w:val="00156C16"/>
    <w:rsid w:val="001628AC"/>
    <w:rsid w:val="00166380"/>
    <w:rsid w:val="0017285B"/>
    <w:rsid w:val="001751CE"/>
    <w:rsid w:val="001762CB"/>
    <w:rsid w:val="001A0A80"/>
    <w:rsid w:val="001C403D"/>
    <w:rsid w:val="001D122F"/>
    <w:rsid w:val="001D7BC1"/>
    <w:rsid w:val="001E030F"/>
    <w:rsid w:val="001E7D06"/>
    <w:rsid w:val="001F5FE4"/>
    <w:rsid w:val="0020339E"/>
    <w:rsid w:val="00210F4B"/>
    <w:rsid w:val="00217650"/>
    <w:rsid w:val="00222657"/>
    <w:rsid w:val="002477A0"/>
    <w:rsid w:val="002579DB"/>
    <w:rsid w:val="00261C62"/>
    <w:rsid w:val="00264B6C"/>
    <w:rsid w:val="002B7DC9"/>
    <w:rsid w:val="002D7A31"/>
    <w:rsid w:val="003116CE"/>
    <w:rsid w:val="0032484B"/>
    <w:rsid w:val="003319ED"/>
    <w:rsid w:val="00331B41"/>
    <w:rsid w:val="00335D89"/>
    <w:rsid w:val="00347B10"/>
    <w:rsid w:val="003615E4"/>
    <w:rsid w:val="00363A54"/>
    <w:rsid w:val="003852B0"/>
    <w:rsid w:val="00385954"/>
    <w:rsid w:val="003908F9"/>
    <w:rsid w:val="0039207D"/>
    <w:rsid w:val="00395517"/>
    <w:rsid w:val="003A0E3A"/>
    <w:rsid w:val="003A5B11"/>
    <w:rsid w:val="003B0FA2"/>
    <w:rsid w:val="003B1BC5"/>
    <w:rsid w:val="003B310D"/>
    <w:rsid w:val="003B7BED"/>
    <w:rsid w:val="003C612C"/>
    <w:rsid w:val="003E2373"/>
    <w:rsid w:val="003E301A"/>
    <w:rsid w:val="003F560C"/>
    <w:rsid w:val="00404090"/>
    <w:rsid w:val="00407B50"/>
    <w:rsid w:val="004114D5"/>
    <w:rsid w:val="004152D4"/>
    <w:rsid w:val="00433BA4"/>
    <w:rsid w:val="004373A2"/>
    <w:rsid w:val="00443C92"/>
    <w:rsid w:val="0044450B"/>
    <w:rsid w:val="004638AE"/>
    <w:rsid w:val="00474A82"/>
    <w:rsid w:val="00474FD0"/>
    <w:rsid w:val="004864C0"/>
    <w:rsid w:val="00490C2E"/>
    <w:rsid w:val="004A0B55"/>
    <w:rsid w:val="004D3CE7"/>
    <w:rsid w:val="004E0926"/>
    <w:rsid w:val="004F3B0D"/>
    <w:rsid w:val="00504118"/>
    <w:rsid w:val="0051391C"/>
    <w:rsid w:val="00545362"/>
    <w:rsid w:val="00553D84"/>
    <w:rsid w:val="00556595"/>
    <w:rsid w:val="005576BB"/>
    <w:rsid w:val="00561CE3"/>
    <w:rsid w:val="005715B8"/>
    <w:rsid w:val="00576660"/>
    <w:rsid w:val="00582CD4"/>
    <w:rsid w:val="005838A6"/>
    <w:rsid w:val="005839CF"/>
    <w:rsid w:val="005A1D8E"/>
    <w:rsid w:val="005B5242"/>
    <w:rsid w:val="005C6EE9"/>
    <w:rsid w:val="005E091F"/>
    <w:rsid w:val="005E2392"/>
    <w:rsid w:val="005E4EFD"/>
    <w:rsid w:val="005F2B82"/>
    <w:rsid w:val="005F5634"/>
    <w:rsid w:val="00601BC1"/>
    <w:rsid w:val="006157CC"/>
    <w:rsid w:val="00625AB2"/>
    <w:rsid w:val="00627870"/>
    <w:rsid w:val="00632D32"/>
    <w:rsid w:val="006348A8"/>
    <w:rsid w:val="00650580"/>
    <w:rsid w:val="00651EE5"/>
    <w:rsid w:val="00656D8C"/>
    <w:rsid w:val="00663C1D"/>
    <w:rsid w:val="006673C3"/>
    <w:rsid w:val="006704EB"/>
    <w:rsid w:val="00686A7F"/>
    <w:rsid w:val="00686D34"/>
    <w:rsid w:val="00695FDF"/>
    <w:rsid w:val="006A32FC"/>
    <w:rsid w:val="006B018C"/>
    <w:rsid w:val="006B031E"/>
    <w:rsid w:val="006C1CA0"/>
    <w:rsid w:val="006E009B"/>
    <w:rsid w:val="006E6B04"/>
    <w:rsid w:val="006F1553"/>
    <w:rsid w:val="006F2CDF"/>
    <w:rsid w:val="006F7680"/>
    <w:rsid w:val="00701BAD"/>
    <w:rsid w:val="007021BA"/>
    <w:rsid w:val="007125E3"/>
    <w:rsid w:val="0071356D"/>
    <w:rsid w:val="00721D19"/>
    <w:rsid w:val="00725387"/>
    <w:rsid w:val="00726F0A"/>
    <w:rsid w:val="00727470"/>
    <w:rsid w:val="0074624E"/>
    <w:rsid w:val="00762D1A"/>
    <w:rsid w:val="00771E79"/>
    <w:rsid w:val="0077343C"/>
    <w:rsid w:val="00776846"/>
    <w:rsid w:val="007B287D"/>
    <w:rsid w:val="007B7338"/>
    <w:rsid w:val="007C1A47"/>
    <w:rsid w:val="007C5EA3"/>
    <w:rsid w:val="007E37C2"/>
    <w:rsid w:val="007E52CC"/>
    <w:rsid w:val="007E6CC4"/>
    <w:rsid w:val="008061BB"/>
    <w:rsid w:val="008103D5"/>
    <w:rsid w:val="00810A44"/>
    <w:rsid w:val="00816D05"/>
    <w:rsid w:val="008337D2"/>
    <w:rsid w:val="008429B2"/>
    <w:rsid w:val="0084799F"/>
    <w:rsid w:val="00865A23"/>
    <w:rsid w:val="00866195"/>
    <w:rsid w:val="008762A9"/>
    <w:rsid w:val="00882F42"/>
    <w:rsid w:val="008A1CF6"/>
    <w:rsid w:val="008A3FA9"/>
    <w:rsid w:val="008A4A8D"/>
    <w:rsid w:val="008A6CF3"/>
    <w:rsid w:val="008C3DB7"/>
    <w:rsid w:val="008C6BF3"/>
    <w:rsid w:val="008D7861"/>
    <w:rsid w:val="008E0F10"/>
    <w:rsid w:val="008E16D8"/>
    <w:rsid w:val="008E1D60"/>
    <w:rsid w:val="008E489F"/>
    <w:rsid w:val="008E6F5D"/>
    <w:rsid w:val="008F15F8"/>
    <w:rsid w:val="009151E3"/>
    <w:rsid w:val="00917DC3"/>
    <w:rsid w:val="0092711C"/>
    <w:rsid w:val="0093277A"/>
    <w:rsid w:val="009335D8"/>
    <w:rsid w:val="00934E19"/>
    <w:rsid w:val="00937FEC"/>
    <w:rsid w:val="009407C1"/>
    <w:rsid w:val="00941616"/>
    <w:rsid w:val="00942C33"/>
    <w:rsid w:val="0095111B"/>
    <w:rsid w:val="00956DDA"/>
    <w:rsid w:val="00987D83"/>
    <w:rsid w:val="009A0C7A"/>
    <w:rsid w:val="009B0801"/>
    <w:rsid w:val="009C37B2"/>
    <w:rsid w:val="009E0289"/>
    <w:rsid w:val="00A03E58"/>
    <w:rsid w:val="00A122A4"/>
    <w:rsid w:val="00A23957"/>
    <w:rsid w:val="00A25F7D"/>
    <w:rsid w:val="00A26FF9"/>
    <w:rsid w:val="00A32633"/>
    <w:rsid w:val="00A34461"/>
    <w:rsid w:val="00A41AA1"/>
    <w:rsid w:val="00A42315"/>
    <w:rsid w:val="00A53CFB"/>
    <w:rsid w:val="00A60093"/>
    <w:rsid w:val="00A626EE"/>
    <w:rsid w:val="00A65303"/>
    <w:rsid w:val="00A65C9D"/>
    <w:rsid w:val="00A76B4B"/>
    <w:rsid w:val="00A83712"/>
    <w:rsid w:val="00A9690F"/>
    <w:rsid w:val="00AA4B97"/>
    <w:rsid w:val="00AB2FBF"/>
    <w:rsid w:val="00AB5DEB"/>
    <w:rsid w:val="00AB6912"/>
    <w:rsid w:val="00AC3B51"/>
    <w:rsid w:val="00AC788E"/>
    <w:rsid w:val="00AD1898"/>
    <w:rsid w:val="00AD735C"/>
    <w:rsid w:val="00AF5093"/>
    <w:rsid w:val="00B04335"/>
    <w:rsid w:val="00B25BDB"/>
    <w:rsid w:val="00B31E67"/>
    <w:rsid w:val="00B33A3F"/>
    <w:rsid w:val="00B40343"/>
    <w:rsid w:val="00B64AF9"/>
    <w:rsid w:val="00BB4887"/>
    <w:rsid w:val="00BC0178"/>
    <w:rsid w:val="00BD433E"/>
    <w:rsid w:val="00BF0C98"/>
    <w:rsid w:val="00BF5198"/>
    <w:rsid w:val="00BF6A5A"/>
    <w:rsid w:val="00C01C5B"/>
    <w:rsid w:val="00C03B29"/>
    <w:rsid w:val="00C052F3"/>
    <w:rsid w:val="00C17252"/>
    <w:rsid w:val="00C2142B"/>
    <w:rsid w:val="00C2421F"/>
    <w:rsid w:val="00C24F78"/>
    <w:rsid w:val="00C360F8"/>
    <w:rsid w:val="00C40685"/>
    <w:rsid w:val="00C4679D"/>
    <w:rsid w:val="00C47EF6"/>
    <w:rsid w:val="00C53796"/>
    <w:rsid w:val="00C60C63"/>
    <w:rsid w:val="00C61A04"/>
    <w:rsid w:val="00C65548"/>
    <w:rsid w:val="00C8663C"/>
    <w:rsid w:val="00C904DE"/>
    <w:rsid w:val="00CA2074"/>
    <w:rsid w:val="00CA326C"/>
    <w:rsid w:val="00CA5D58"/>
    <w:rsid w:val="00CA7DAB"/>
    <w:rsid w:val="00CE1BA5"/>
    <w:rsid w:val="00CE3A3F"/>
    <w:rsid w:val="00CE67A1"/>
    <w:rsid w:val="00D05DD5"/>
    <w:rsid w:val="00D3786D"/>
    <w:rsid w:val="00D40733"/>
    <w:rsid w:val="00D564FB"/>
    <w:rsid w:val="00D61A80"/>
    <w:rsid w:val="00D75253"/>
    <w:rsid w:val="00D81845"/>
    <w:rsid w:val="00DA191E"/>
    <w:rsid w:val="00DB2BC0"/>
    <w:rsid w:val="00DB4D3C"/>
    <w:rsid w:val="00DC4E96"/>
    <w:rsid w:val="00DD02FC"/>
    <w:rsid w:val="00DD1835"/>
    <w:rsid w:val="00DE61A8"/>
    <w:rsid w:val="00DF5CC3"/>
    <w:rsid w:val="00E12247"/>
    <w:rsid w:val="00E14F78"/>
    <w:rsid w:val="00E21DED"/>
    <w:rsid w:val="00E23243"/>
    <w:rsid w:val="00E27C3F"/>
    <w:rsid w:val="00E306FA"/>
    <w:rsid w:val="00E805B0"/>
    <w:rsid w:val="00E82BB0"/>
    <w:rsid w:val="00E9179A"/>
    <w:rsid w:val="00E9397A"/>
    <w:rsid w:val="00E93D27"/>
    <w:rsid w:val="00EA3ECF"/>
    <w:rsid w:val="00EA7222"/>
    <w:rsid w:val="00EB288B"/>
    <w:rsid w:val="00EC0017"/>
    <w:rsid w:val="00ED2EEA"/>
    <w:rsid w:val="00ED5C27"/>
    <w:rsid w:val="00F235F9"/>
    <w:rsid w:val="00F42D3E"/>
    <w:rsid w:val="00F66B44"/>
    <w:rsid w:val="00F9702B"/>
    <w:rsid w:val="00FA6F64"/>
    <w:rsid w:val="00FC6870"/>
    <w:rsid w:val="00FD4C4A"/>
    <w:rsid w:val="00FE27E6"/>
    <w:rsid w:val="00FE2DA6"/>
    <w:rsid w:val="00FE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3670DA"/>
  <w15:docId w15:val="{926EB7C0-7A88-4939-8202-48DE0516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pPr>
      <w:keepNext/>
      <w:autoSpaceDE w:val="0"/>
      <w:autoSpaceDN w:val="0"/>
      <w:jc w:val="center"/>
      <w:outlineLvl w:val="0"/>
    </w:pPr>
    <w:rPr>
      <w:rFonts w:ascii="Batang" w:eastAsia="Batang" w:cs="Batang"/>
      <w:b/>
      <w:bCs/>
      <w:sz w:val="40"/>
      <w:szCs w:val="40"/>
      <w:lang w:val="es-MX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jc w:val="center"/>
      <w:outlineLvl w:val="1"/>
    </w:pPr>
    <w:rPr>
      <w:rFonts w:ascii="Batang" w:eastAsia="Batang" w:cs="Batang"/>
      <w:b/>
      <w:bCs/>
      <w:lang w:val="es-MX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jc w:val="right"/>
      <w:outlineLvl w:val="3"/>
    </w:pPr>
    <w:rPr>
      <w:rFonts w:ascii="Batang" w:eastAsia="Batang" w:cs="Batang"/>
      <w:b/>
      <w:bCs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419"/>
        <w:tab w:val="right" w:pos="8838"/>
      </w:tabs>
      <w:autoSpaceDE w:val="0"/>
      <w:autoSpaceDN w:val="0"/>
    </w:pPr>
    <w:rPr>
      <w:rFonts w:ascii="Batang" w:eastAsia="Batang" w:cs="Batang"/>
      <w:lang w:val="es-MX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8A4A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A4A8D"/>
    <w:rPr>
      <w:rFonts w:ascii="Tahoma" w:hAnsi="Tahoma" w:cs="Tahoma"/>
      <w:sz w:val="16"/>
      <w:szCs w:val="16"/>
      <w:lang w:val="es-ES" w:eastAsia="es-ES"/>
    </w:rPr>
  </w:style>
  <w:style w:type="paragraph" w:styleId="Header">
    <w:name w:val="header"/>
    <w:basedOn w:val="Normal"/>
    <w:link w:val="HeaderChar"/>
    <w:rsid w:val="007B7338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rsid w:val="007B7338"/>
    <w:rPr>
      <w:sz w:val="24"/>
      <w:szCs w:val="24"/>
      <w:lang w:val="es-ES" w:eastAsia="es-ES"/>
    </w:rPr>
  </w:style>
  <w:style w:type="character" w:customStyle="1" w:styleId="FooterChar">
    <w:name w:val="Footer Char"/>
    <w:link w:val="Footer"/>
    <w:uiPriority w:val="99"/>
    <w:rsid w:val="007B7338"/>
    <w:rPr>
      <w:rFonts w:ascii="Batang" w:eastAsia="Batang" w:cs="Batang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FC687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  <w:style w:type="paragraph" w:customStyle="1" w:styleId="Epgrafe1">
    <w:name w:val="Epígrafe1"/>
    <w:basedOn w:val="Normal"/>
    <w:next w:val="Normal"/>
    <w:unhideWhenUsed/>
    <w:qFormat/>
    <w:rsid w:val="00C360F8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rsid w:val="00556595"/>
    <w:rPr>
      <w:sz w:val="20"/>
      <w:szCs w:val="20"/>
    </w:rPr>
  </w:style>
  <w:style w:type="character" w:customStyle="1" w:styleId="FootnoteTextChar">
    <w:name w:val="Footnote Text Char"/>
    <w:link w:val="FootnoteText"/>
    <w:rsid w:val="00556595"/>
    <w:rPr>
      <w:lang w:val="es-ES" w:eastAsia="es-ES"/>
    </w:rPr>
  </w:style>
  <w:style w:type="character" w:styleId="FootnoteReference">
    <w:name w:val="footnote reference"/>
    <w:rsid w:val="00556595"/>
    <w:rPr>
      <w:vertAlign w:val="superscript"/>
    </w:rPr>
  </w:style>
  <w:style w:type="table" w:styleId="TableGrid">
    <w:name w:val="Table Grid"/>
    <w:basedOn w:val="TableNormal"/>
    <w:rsid w:val="00816D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5">
    <w:name w:val="Medium Grid 3 Accent 5"/>
    <w:basedOn w:val="TableNormal"/>
    <w:uiPriority w:val="69"/>
    <w:rsid w:val="00D05DD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character" w:customStyle="1" w:styleId="apple-style-span">
    <w:name w:val="apple-style-span"/>
    <w:rsid w:val="00726F0A"/>
  </w:style>
  <w:style w:type="character" w:styleId="Hyperlink">
    <w:name w:val="Hyperlink"/>
    <w:uiPriority w:val="99"/>
    <w:unhideWhenUsed/>
    <w:rsid w:val="008429B2"/>
    <w:rPr>
      <w:color w:val="0000FF"/>
      <w:u w:val="single"/>
    </w:rPr>
  </w:style>
  <w:style w:type="character" w:customStyle="1" w:styleId="st">
    <w:name w:val="st"/>
    <w:rsid w:val="001D7BC1"/>
  </w:style>
  <w:style w:type="table" w:customStyle="1" w:styleId="Tabladecuadrcula1clara-nfasis61">
    <w:name w:val="Tabla de cuadrícula 1 clara - Énfasis 61"/>
    <w:basedOn w:val="TableNormal"/>
    <w:uiPriority w:val="46"/>
    <w:rsid w:val="007B287D"/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ncabezado1">
    <w:name w:val="Encabezado 1"/>
    <w:basedOn w:val="Header"/>
    <w:next w:val="Cuerpodetexto"/>
    <w:rsid w:val="007B287D"/>
    <w:pPr>
      <w:keepNext/>
      <w:widowControl w:val="0"/>
      <w:tabs>
        <w:tab w:val="clear" w:pos="4419"/>
        <w:tab w:val="clear" w:pos="8838"/>
      </w:tabs>
      <w:suppressAutoHyphens/>
      <w:spacing w:before="240" w:after="120"/>
      <w:outlineLvl w:val="0"/>
    </w:pPr>
    <w:rPr>
      <w:rFonts w:ascii="Liberation Serif" w:eastAsia="Droid Sans Fallback" w:hAnsi="Liberation Serif" w:cs="FreeSans"/>
      <w:b/>
      <w:bCs/>
      <w:sz w:val="48"/>
      <w:szCs w:val="48"/>
      <w:lang w:val="es-MX" w:eastAsia="zh-CN" w:bidi="hi-IN"/>
    </w:rPr>
  </w:style>
  <w:style w:type="paragraph" w:customStyle="1" w:styleId="Encabezado2">
    <w:name w:val="Encabezado 2"/>
    <w:basedOn w:val="Header"/>
    <w:next w:val="Cuerpodetexto"/>
    <w:rsid w:val="007B287D"/>
    <w:pPr>
      <w:keepNext/>
      <w:widowControl w:val="0"/>
      <w:tabs>
        <w:tab w:val="clear" w:pos="4419"/>
        <w:tab w:val="clear" w:pos="8838"/>
      </w:tabs>
      <w:suppressAutoHyphens/>
      <w:spacing w:before="200" w:after="120"/>
      <w:outlineLvl w:val="1"/>
    </w:pPr>
    <w:rPr>
      <w:rFonts w:ascii="Liberation Serif" w:eastAsia="Droid Sans Fallback" w:hAnsi="Liberation Serif" w:cs="FreeSans"/>
      <w:b/>
      <w:bCs/>
      <w:sz w:val="36"/>
      <w:szCs w:val="36"/>
      <w:lang w:val="es-MX" w:eastAsia="zh-CN" w:bidi="hi-IN"/>
    </w:rPr>
  </w:style>
  <w:style w:type="character" w:customStyle="1" w:styleId="EnlacedeInternet">
    <w:name w:val="Enlace de Internet"/>
    <w:rsid w:val="007B287D"/>
    <w:rPr>
      <w:color w:val="000080"/>
      <w:u w:val="single"/>
    </w:rPr>
  </w:style>
  <w:style w:type="character" w:customStyle="1" w:styleId="Textofuente">
    <w:name w:val="Texto fuente"/>
    <w:rsid w:val="007B287D"/>
    <w:rPr>
      <w:rFonts w:ascii="Liberation Mono" w:eastAsia="Droid Sans Fallback" w:hAnsi="Liberation Mono" w:cs="Liberation Mono"/>
    </w:rPr>
  </w:style>
  <w:style w:type="character" w:customStyle="1" w:styleId="Destacado">
    <w:name w:val="Destacado"/>
    <w:rsid w:val="007B287D"/>
    <w:rPr>
      <w:i/>
      <w:iCs/>
    </w:rPr>
  </w:style>
  <w:style w:type="paragraph" w:customStyle="1" w:styleId="Cuerpodetexto">
    <w:name w:val="Cuerpo de texto"/>
    <w:basedOn w:val="Normal"/>
    <w:rsid w:val="007B287D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lang w:val="es-MX"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4864C0"/>
    <w:pPr>
      <w:keepLines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es-MX"/>
    </w:rPr>
  </w:style>
  <w:style w:type="paragraph" w:styleId="TOC1">
    <w:name w:val="toc 1"/>
    <w:basedOn w:val="Normal"/>
    <w:next w:val="Normal"/>
    <w:autoRedefine/>
    <w:uiPriority w:val="39"/>
    <w:rsid w:val="004864C0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864C0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qFormat/>
    <w:rsid w:val="004864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864C0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table" w:styleId="LightList-Accent5">
    <w:name w:val="Light List Accent 5"/>
    <w:basedOn w:val="TableNormal"/>
    <w:uiPriority w:val="61"/>
    <w:rsid w:val="00941616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rsid w:val="000903D5"/>
    <w:pPr>
      <w:spacing w:before="100" w:beforeAutospacing="1" w:after="100" w:afterAutospacing="1"/>
    </w:pPr>
    <w:rPr>
      <w:lang w:val="es-MX" w:eastAsia="es-MX"/>
    </w:rPr>
  </w:style>
  <w:style w:type="character" w:customStyle="1" w:styleId="Heading1Char">
    <w:name w:val="Heading 1 Char"/>
    <w:basedOn w:val="DefaultParagraphFont"/>
    <w:link w:val="Heading1"/>
    <w:rsid w:val="009335D8"/>
    <w:rPr>
      <w:rFonts w:ascii="Batang" w:eastAsia="Batang" w:cs="Batang"/>
      <w:b/>
      <w:bCs/>
      <w:sz w:val="40"/>
      <w:szCs w:val="4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9900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11005165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3785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293814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135542347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7623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4387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0767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8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073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18635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9158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7812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551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2125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864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3805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302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3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5410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2606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2977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158094789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7647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532657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176456596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984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9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7201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864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9650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1004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134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1953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6103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309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001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90696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8230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5801">
          <w:marLeft w:val="180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4453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984">
          <w:marLeft w:val="180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0205">
          <w:marLeft w:val="180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4630">
          <w:marLeft w:val="180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3776">
          <w:marLeft w:val="180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6340">
          <w:marLeft w:val="180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3385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5551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ITToluca\9&#176;%20Semestre\Automatas%20II\ULTIMO\DO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2F748-7C6B-4163-AC7F-4A6E42C60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</Template>
  <TotalTime>114</TotalTime>
  <Pages>7</Pages>
  <Words>600</Words>
  <Characters>3306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HSBCMEX</Company>
  <LinksUpToDate>false</LinksUpToDate>
  <CharactersWithSpaces>3899</CharactersWithSpaces>
  <SharedDoc>false</SharedDoc>
  <HLinks>
    <vt:vector size="6" baseType="variant">
      <vt:variant>
        <vt:i4>8323186</vt:i4>
      </vt:variant>
      <vt:variant>
        <vt:i4>0</vt:i4>
      </vt:variant>
      <vt:variant>
        <vt:i4>0</vt:i4>
      </vt:variant>
      <vt:variant>
        <vt:i4>5</vt:i4>
      </vt:variant>
      <vt:variant>
        <vt:lpwstr>http://php.net/manual/es/language.control-structures.php</vt:lpwstr>
      </vt:variant>
      <vt:variant>
        <vt:lpwstr>language.control-structures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Unico</dc:creator>
  <cp:keywords/>
  <dc:description/>
  <cp:lastModifiedBy>Rene Muñoz Sanchez</cp:lastModifiedBy>
  <cp:revision>39</cp:revision>
  <cp:lastPrinted>2012-02-07T05:59:00Z</cp:lastPrinted>
  <dcterms:created xsi:type="dcterms:W3CDTF">2016-09-14T14:43:00Z</dcterms:created>
  <dcterms:modified xsi:type="dcterms:W3CDTF">2017-11-30T02:16:00Z</dcterms:modified>
</cp:coreProperties>
</file>